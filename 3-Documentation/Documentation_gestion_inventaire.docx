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224152" w:displacedByCustomXml="next"/>
    <w:bookmarkEnd w:id="0" w:displacedByCustomXml="next"/>
    <w:bookmarkStart w:id="1" w:name="_Toc33866908" w:displacedByCustomXml="next"/>
    <w:bookmarkStart w:id="2" w:name="_Ref33719778" w:displacedByCustomXml="next"/>
    <w:sdt>
      <w:sdtPr>
        <w:id w:val="939342937"/>
        <w:docPartObj>
          <w:docPartGallery w:val="Cover Pages"/>
          <w:docPartUnique/>
        </w:docPartObj>
      </w:sdtPr>
      <w:sdtEndPr>
        <w:rPr>
          <w:rFonts w:cstheme="minorHAnsi"/>
          <w:noProof/>
          <w:webHidden/>
          <w:sz w:val="20"/>
          <w:szCs w:val="20"/>
        </w:rPr>
      </w:sdtEndPr>
      <w:sdtContent>
        <w:p w14:paraId="49C9FBD0" w14:textId="77777777" w:rsidR="0005531B" w:rsidRDefault="0005531B"/>
        <w:tbl>
          <w:tblPr>
            <w:tblpPr w:leftFromText="187" w:rightFromText="187" w:horzAnchor="margin" w:tblpXSpec="center" w:tblpY="2881"/>
            <w:tblW w:w="455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53"/>
          </w:tblGrid>
          <w:tr w:rsidR="0005531B" w14:paraId="575552B9" w14:textId="77777777" w:rsidTr="0005531B">
            <w:trPr>
              <w:trHeight w:val="285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A2E8B9051EE4771899A84BBEC50D4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25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CE3F0A" w14:textId="77777777" w:rsidR="0005531B" w:rsidRDefault="009E072D" w:rsidP="00F963F8">
                    <w:pPr>
                      <w:pStyle w:val="Sansinterligne"/>
                      <w:spacing w:line="720" w:lineRule="au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Ecole Technique des Métiers de Lausanne</w:t>
                    </w:r>
                  </w:p>
                </w:tc>
              </w:sdtContent>
            </w:sdt>
          </w:tr>
          <w:tr w:rsidR="0005531B" w14:paraId="405E3668" w14:textId="77777777" w:rsidTr="0005531B">
            <w:trPr>
              <w:trHeight w:val="3393"/>
            </w:trPr>
            <w:tc>
              <w:tcPr>
                <w:tcW w:w="825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F3CCCAE2A2E4CC4B63B4DC2799A5E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537937" w14:textId="4855F8C6" w:rsidR="0005531B" w:rsidRDefault="009E072D" w:rsidP="00BE38E9">
                    <w:pPr>
                      <w:pStyle w:val="Sansinterligne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Documentation </w:t>
                    </w:r>
                    <w:r w:rsidR="008A588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Gestion inventaire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Section - Informatique</w:t>
                    </w:r>
                  </w:p>
                </w:sdtContent>
              </w:sdt>
            </w:tc>
          </w:tr>
          <w:tr w:rsidR="0005531B" w14:paraId="0C7EF8D2" w14:textId="77777777" w:rsidTr="0005531B">
            <w:trPr>
              <w:trHeight w:val="285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F6BB81E72954E05812ED4956DEF3B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25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59FE55" w14:textId="6B984943" w:rsidR="0005531B" w:rsidRDefault="009E072D" w:rsidP="00F27A5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Réalisé par </w:t>
                    </w:r>
                    <w:r w:rsidR="008A5888">
                      <w:rPr>
                        <w:color w:val="2F5496" w:themeColor="accent1" w:themeShade="BF"/>
                        <w:sz w:val="24"/>
                        <w:szCs w:val="24"/>
                      </w:rPr>
                      <w:t>Ethenoz Sofian et Di paola Théo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5531B" w14:paraId="4DEE64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0206F9CE20841A8B1F693C68061F1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E1C402A" w14:textId="72FA1D70" w:rsidR="0005531B" w:rsidRDefault="00A74F3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Ethenoz Sofian et Di paola Théo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2226AA152F443A6823858798F6CD4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0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CD68E16" w14:textId="77777777" w:rsidR="0005531B" w:rsidRDefault="009E072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09/01/2020</w:t>
                    </w:r>
                  </w:p>
                </w:sdtContent>
              </w:sdt>
              <w:p w14:paraId="6E159B29" w14:textId="77777777" w:rsidR="0005531B" w:rsidRDefault="0005531B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D8FEFEF" w14:textId="77777777" w:rsidR="0005531B" w:rsidRDefault="0005531B">
          <w:pPr>
            <w:rPr>
              <w:rFonts w:cstheme="minorHAnsi"/>
              <w:noProof/>
              <w:webHidden/>
              <w:sz w:val="20"/>
              <w:szCs w:val="20"/>
            </w:rPr>
          </w:pPr>
          <w:r>
            <w:rPr>
              <w:rFonts w:cstheme="minorHAnsi"/>
              <w:noProof/>
              <w:webHidden/>
              <w:sz w:val="20"/>
              <w:szCs w:val="20"/>
            </w:rPr>
            <w:br w:type="page"/>
          </w:r>
        </w:p>
      </w:sdtContent>
    </w:sdt>
    <w:sdt>
      <w:sdtPr>
        <w:id w:val="-857810294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25F47619" w14:textId="77777777" w:rsidR="000B7713" w:rsidRPr="00365853" w:rsidRDefault="000B7713" w:rsidP="00365853">
          <w:pPr>
            <w:pStyle w:val="Paragraphedeliste"/>
            <w:jc w:val="center"/>
            <w:rPr>
              <w:rStyle w:val="P1Car"/>
            </w:rPr>
          </w:pPr>
          <w:r w:rsidRPr="00365853">
            <w:rPr>
              <w:rStyle w:val="P1Car"/>
            </w:rPr>
            <w:t>Table des matières</w:t>
          </w:r>
          <w:bookmarkEnd w:id="1"/>
        </w:p>
        <w:p w14:paraId="2E63617E" w14:textId="77777777" w:rsidR="007D61D4" w:rsidRPr="00C105AF" w:rsidRDefault="00C57EAD" w:rsidP="00C105AF">
          <w:pPr>
            <w:pStyle w:val="Paragraphedeliste"/>
            <w:ind w:left="0"/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r w:rsidR="00C2323D">
            <w:rPr>
              <w:noProof/>
              <w:lang w:val="fr-FR"/>
            </w:rPr>
            <w:t>Aucune entrée de table des matières n'a été trouvée.</w:t>
          </w:r>
          <w:r>
            <w:rPr>
              <w:noProof/>
              <w:lang w:val="fr-FR"/>
            </w:rPr>
            <w:fldChar w:fldCharType="end"/>
          </w:r>
        </w:p>
      </w:sdtContent>
    </w:sdt>
    <w:bookmarkEnd w:id="2" w:displacedByCustomXml="prev"/>
    <w:sectPr w:rsidR="007D61D4" w:rsidRPr="00C105AF" w:rsidSect="0005531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BA8D" w14:textId="77777777" w:rsidR="00C57EAD" w:rsidRDefault="00C57EAD" w:rsidP="00507073">
      <w:pPr>
        <w:spacing w:after="0" w:line="240" w:lineRule="auto"/>
      </w:pPr>
      <w:r>
        <w:separator/>
      </w:r>
    </w:p>
  </w:endnote>
  <w:endnote w:type="continuationSeparator" w:id="0">
    <w:p w14:paraId="3844E073" w14:textId="77777777" w:rsidR="00C57EAD" w:rsidRDefault="00C57EAD" w:rsidP="0050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45D1" w14:textId="77777777" w:rsidR="000629F1" w:rsidRDefault="000629F1" w:rsidP="00507073">
    <w:pPr>
      <w:pStyle w:val="Pieddepage"/>
      <w:pBdr>
        <w:top w:val="single" w:sz="4" w:space="1" w:color="auto"/>
      </w:pBdr>
    </w:pPr>
    <w:r>
      <w:t xml:space="preserve">Sauvegardé le </w:t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907DAC">
      <w:rPr>
        <w:noProof/>
      </w:rPr>
      <w:t>0 XXX 0000</w:t>
    </w:r>
    <w:r>
      <w:fldChar w:fldCharType="end"/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36</w:t>
    </w:r>
    <w:r>
      <w:fldChar w:fldCharType="end"/>
    </w:r>
    <w:r>
      <w:t xml:space="preserve"> sur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63</w:t>
    </w:r>
    <w:r>
      <w:rPr>
        <w:noProof/>
      </w:rPr>
      <w:fldChar w:fldCharType="end"/>
    </w:r>
    <w:r>
      <w:ptab w:relativeTo="margin" w:alignment="right" w:leader="none"/>
    </w:r>
    <w:r>
      <w:t>Modifié par Sofian Ethenoz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1F3B" w14:textId="77777777" w:rsidR="00C57EAD" w:rsidRDefault="00C57EAD" w:rsidP="00507073">
      <w:pPr>
        <w:spacing w:after="0" w:line="240" w:lineRule="auto"/>
      </w:pPr>
      <w:r>
        <w:separator/>
      </w:r>
    </w:p>
  </w:footnote>
  <w:footnote w:type="continuationSeparator" w:id="0">
    <w:p w14:paraId="03F13EA2" w14:textId="77777777" w:rsidR="00C57EAD" w:rsidRDefault="00C57EAD" w:rsidP="0050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629F1" w14:paraId="5BB1BA0D" w14:textId="77777777" w:rsidTr="00507073">
      <w:tc>
        <w:tcPr>
          <w:tcW w:w="3020" w:type="dxa"/>
        </w:tcPr>
        <w:p w14:paraId="5213A5E0" w14:textId="77777777" w:rsidR="000629F1" w:rsidRDefault="000629F1">
          <w:pPr>
            <w:pStyle w:val="En-tte"/>
          </w:pPr>
          <w:r>
            <w:t>Auteur : Ethenoz Sofian</w:t>
          </w:r>
        </w:p>
      </w:tc>
      <w:tc>
        <w:tcPr>
          <w:tcW w:w="3021" w:type="dxa"/>
        </w:tcPr>
        <w:p w14:paraId="56CF6EB8" w14:textId="77777777" w:rsidR="000629F1" w:rsidRDefault="000629F1" w:rsidP="00507073">
          <w:pPr>
            <w:pStyle w:val="En-tte"/>
            <w:jc w:val="center"/>
          </w:pPr>
          <w:r>
            <w:t>Documentation Générale</w:t>
          </w:r>
        </w:p>
      </w:tc>
      <w:tc>
        <w:tcPr>
          <w:tcW w:w="3021" w:type="dxa"/>
        </w:tcPr>
        <w:p w14:paraId="6ED77BB5" w14:textId="77777777" w:rsidR="000629F1" w:rsidRDefault="000629F1" w:rsidP="00507073">
          <w:pPr>
            <w:pStyle w:val="En-tte"/>
            <w:jc w:val="right"/>
          </w:pPr>
          <w:r>
            <w:t xml:space="preserve">Crée 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907DAC">
            <w:rPr>
              <w:noProof/>
            </w:rPr>
            <w:t>31 janvier 2022</w:t>
          </w:r>
          <w:r>
            <w:fldChar w:fldCharType="end"/>
          </w:r>
        </w:p>
      </w:tc>
    </w:tr>
  </w:tbl>
  <w:p w14:paraId="4C3B62C2" w14:textId="77777777" w:rsidR="000629F1" w:rsidRDefault="000629F1" w:rsidP="00A028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1AA"/>
    <w:multiLevelType w:val="multilevel"/>
    <w:tmpl w:val="539AAFF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15713E"/>
    <w:multiLevelType w:val="hybridMultilevel"/>
    <w:tmpl w:val="6E30BC36"/>
    <w:lvl w:ilvl="0" w:tplc="100C0013">
      <w:start w:val="1"/>
      <w:numFmt w:val="upperRoman"/>
      <w:lvlText w:val="%1."/>
      <w:lvlJc w:val="right"/>
      <w:pPr>
        <w:ind w:left="2061" w:hanging="360"/>
      </w:pPr>
    </w:lvl>
    <w:lvl w:ilvl="1" w:tplc="100C0019" w:tentative="1">
      <w:start w:val="1"/>
      <w:numFmt w:val="lowerLetter"/>
      <w:lvlText w:val="%2."/>
      <w:lvlJc w:val="left"/>
      <w:pPr>
        <w:ind w:left="2781" w:hanging="360"/>
      </w:pPr>
    </w:lvl>
    <w:lvl w:ilvl="2" w:tplc="100C001B" w:tentative="1">
      <w:start w:val="1"/>
      <w:numFmt w:val="lowerRoman"/>
      <w:lvlText w:val="%3."/>
      <w:lvlJc w:val="right"/>
      <w:pPr>
        <w:ind w:left="3501" w:hanging="180"/>
      </w:pPr>
    </w:lvl>
    <w:lvl w:ilvl="3" w:tplc="100C000F" w:tentative="1">
      <w:start w:val="1"/>
      <w:numFmt w:val="decimal"/>
      <w:lvlText w:val="%4."/>
      <w:lvlJc w:val="left"/>
      <w:pPr>
        <w:ind w:left="4221" w:hanging="360"/>
      </w:pPr>
    </w:lvl>
    <w:lvl w:ilvl="4" w:tplc="100C0019" w:tentative="1">
      <w:start w:val="1"/>
      <w:numFmt w:val="lowerLetter"/>
      <w:lvlText w:val="%5."/>
      <w:lvlJc w:val="left"/>
      <w:pPr>
        <w:ind w:left="4941" w:hanging="360"/>
      </w:pPr>
    </w:lvl>
    <w:lvl w:ilvl="5" w:tplc="100C001B" w:tentative="1">
      <w:start w:val="1"/>
      <w:numFmt w:val="lowerRoman"/>
      <w:lvlText w:val="%6."/>
      <w:lvlJc w:val="right"/>
      <w:pPr>
        <w:ind w:left="5661" w:hanging="180"/>
      </w:pPr>
    </w:lvl>
    <w:lvl w:ilvl="6" w:tplc="100C000F" w:tentative="1">
      <w:start w:val="1"/>
      <w:numFmt w:val="decimal"/>
      <w:lvlText w:val="%7."/>
      <w:lvlJc w:val="left"/>
      <w:pPr>
        <w:ind w:left="6381" w:hanging="360"/>
      </w:pPr>
    </w:lvl>
    <w:lvl w:ilvl="7" w:tplc="100C0019" w:tentative="1">
      <w:start w:val="1"/>
      <w:numFmt w:val="lowerLetter"/>
      <w:lvlText w:val="%8."/>
      <w:lvlJc w:val="left"/>
      <w:pPr>
        <w:ind w:left="7101" w:hanging="360"/>
      </w:pPr>
    </w:lvl>
    <w:lvl w:ilvl="8" w:tplc="10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7CE2667"/>
    <w:multiLevelType w:val="hybridMultilevel"/>
    <w:tmpl w:val="23D85C6A"/>
    <w:lvl w:ilvl="0" w:tplc="CFD6F5A8">
      <w:start w:val="1"/>
      <w:numFmt w:val="bullet"/>
      <w:pStyle w:val="Titre"/>
      <w:lvlText w:val=""/>
      <w:lvlJc w:val="left"/>
      <w:pPr>
        <w:ind w:left="1822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3649"/>
    <w:multiLevelType w:val="multilevel"/>
    <w:tmpl w:val="9516DB1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4606B4"/>
    <w:multiLevelType w:val="multilevel"/>
    <w:tmpl w:val="BBB6ACB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0F2646"/>
    <w:multiLevelType w:val="multilevel"/>
    <w:tmpl w:val="292A91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E72920"/>
    <w:multiLevelType w:val="hybridMultilevel"/>
    <w:tmpl w:val="47EA3F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66899"/>
    <w:multiLevelType w:val="hybridMultilevel"/>
    <w:tmpl w:val="243A190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F7786222">
      <w:start w:val="1"/>
      <w:numFmt w:val="decimal"/>
      <w:lvlText w:val="%2."/>
      <w:lvlJc w:val="left"/>
      <w:pPr>
        <w:ind w:left="1440" w:hanging="360"/>
      </w:pPr>
    </w:lvl>
    <w:lvl w:ilvl="2" w:tplc="2484382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24BF2"/>
    <w:multiLevelType w:val="hybridMultilevel"/>
    <w:tmpl w:val="B50AE672"/>
    <w:lvl w:ilvl="0" w:tplc="100C000F">
      <w:start w:val="1"/>
      <w:numFmt w:val="decimal"/>
      <w:lvlText w:val="%1."/>
      <w:lvlJc w:val="left"/>
      <w:pPr>
        <w:ind w:left="1800" w:hanging="360"/>
      </w:p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D02A1E"/>
    <w:multiLevelType w:val="hybridMultilevel"/>
    <w:tmpl w:val="BFBE86CA"/>
    <w:lvl w:ilvl="0" w:tplc="6044876E">
      <w:start w:val="1"/>
      <w:numFmt w:val="lowerRoman"/>
      <w:pStyle w:val="Titre4"/>
      <w:lvlText w:val="%1."/>
      <w:lvlJc w:val="right"/>
      <w:pPr>
        <w:ind w:left="851" w:hanging="360"/>
      </w:pPr>
    </w:lvl>
    <w:lvl w:ilvl="1" w:tplc="100C0019" w:tentative="1">
      <w:start w:val="1"/>
      <w:numFmt w:val="lowerLetter"/>
      <w:lvlText w:val="%2."/>
      <w:lvlJc w:val="left"/>
      <w:pPr>
        <w:ind w:left="2781" w:hanging="360"/>
      </w:pPr>
    </w:lvl>
    <w:lvl w:ilvl="2" w:tplc="100C001B" w:tentative="1">
      <w:start w:val="1"/>
      <w:numFmt w:val="lowerRoman"/>
      <w:lvlText w:val="%3."/>
      <w:lvlJc w:val="right"/>
      <w:pPr>
        <w:ind w:left="3501" w:hanging="180"/>
      </w:pPr>
    </w:lvl>
    <w:lvl w:ilvl="3" w:tplc="100C000F" w:tentative="1">
      <w:start w:val="1"/>
      <w:numFmt w:val="decimal"/>
      <w:lvlText w:val="%4."/>
      <w:lvlJc w:val="left"/>
      <w:pPr>
        <w:ind w:left="4221" w:hanging="360"/>
      </w:pPr>
    </w:lvl>
    <w:lvl w:ilvl="4" w:tplc="100C0019" w:tentative="1">
      <w:start w:val="1"/>
      <w:numFmt w:val="lowerLetter"/>
      <w:lvlText w:val="%5."/>
      <w:lvlJc w:val="left"/>
      <w:pPr>
        <w:ind w:left="4941" w:hanging="360"/>
      </w:pPr>
    </w:lvl>
    <w:lvl w:ilvl="5" w:tplc="100C001B" w:tentative="1">
      <w:start w:val="1"/>
      <w:numFmt w:val="lowerRoman"/>
      <w:lvlText w:val="%6."/>
      <w:lvlJc w:val="right"/>
      <w:pPr>
        <w:ind w:left="5661" w:hanging="180"/>
      </w:pPr>
    </w:lvl>
    <w:lvl w:ilvl="6" w:tplc="100C000F" w:tentative="1">
      <w:start w:val="1"/>
      <w:numFmt w:val="decimal"/>
      <w:lvlText w:val="%7."/>
      <w:lvlJc w:val="left"/>
      <w:pPr>
        <w:ind w:left="6381" w:hanging="360"/>
      </w:pPr>
    </w:lvl>
    <w:lvl w:ilvl="7" w:tplc="100C0019" w:tentative="1">
      <w:start w:val="1"/>
      <w:numFmt w:val="lowerLetter"/>
      <w:lvlText w:val="%8."/>
      <w:lvlJc w:val="left"/>
      <w:pPr>
        <w:ind w:left="7101" w:hanging="360"/>
      </w:pPr>
    </w:lvl>
    <w:lvl w:ilvl="8" w:tplc="10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9614287"/>
    <w:multiLevelType w:val="hybridMultilevel"/>
    <w:tmpl w:val="E5CA1B32"/>
    <w:lvl w:ilvl="0" w:tplc="E746ED4A">
      <w:start w:val="1"/>
      <w:numFmt w:val="lowerLetter"/>
      <w:lvlText w:val="%1."/>
      <w:lvlJc w:val="left"/>
      <w:pPr>
        <w:ind w:left="2421" w:hanging="360"/>
      </w:p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C0D665B"/>
    <w:multiLevelType w:val="multilevel"/>
    <w:tmpl w:val="EBCA532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F8F6908"/>
    <w:multiLevelType w:val="hybridMultilevel"/>
    <w:tmpl w:val="2090B9A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A2097"/>
    <w:multiLevelType w:val="multilevel"/>
    <w:tmpl w:val="17A0A6C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3900EEA"/>
    <w:multiLevelType w:val="hybridMultilevel"/>
    <w:tmpl w:val="A04866F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5">
      <w:start w:val="1"/>
      <w:numFmt w:val="upp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61FD3"/>
    <w:multiLevelType w:val="hybridMultilevel"/>
    <w:tmpl w:val="4B0A1B54"/>
    <w:lvl w:ilvl="0" w:tplc="100C001B">
      <w:start w:val="1"/>
      <w:numFmt w:val="lowerRoman"/>
      <w:lvlText w:val="%1."/>
      <w:lvlJc w:val="right"/>
      <w:pPr>
        <w:ind w:left="1713" w:hanging="360"/>
      </w:pPr>
    </w:lvl>
    <w:lvl w:ilvl="1" w:tplc="100C0019" w:tentative="1">
      <w:start w:val="1"/>
      <w:numFmt w:val="lowerLetter"/>
      <w:lvlText w:val="%2."/>
      <w:lvlJc w:val="left"/>
      <w:pPr>
        <w:ind w:left="2433" w:hanging="360"/>
      </w:pPr>
    </w:lvl>
    <w:lvl w:ilvl="2" w:tplc="100C001B" w:tentative="1">
      <w:start w:val="1"/>
      <w:numFmt w:val="lowerRoman"/>
      <w:lvlText w:val="%3."/>
      <w:lvlJc w:val="right"/>
      <w:pPr>
        <w:ind w:left="3153" w:hanging="180"/>
      </w:pPr>
    </w:lvl>
    <w:lvl w:ilvl="3" w:tplc="100C000F" w:tentative="1">
      <w:start w:val="1"/>
      <w:numFmt w:val="decimal"/>
      <w:lvlText w:val="%4."/>
      <w:lvlJc w:val="left"/>
      <w:pPr>
        <w:ind w:left="3873" w:hanging="360"/>
      </w:pPr>
    </w:lvl>
    <w:lvl w:ilvl="4" w:tplc="100C0019" w:tentative="1">
      <w:start w:val="1"/>
      <w:numFmt w:val="lowerLetter"/>
      <w:lvlText w:val="%5."/>
      <w:lvlJc w:val="left"/>
      <w:pPr>
        <w:ind w:left="4593" w:hanging="360"/>
      </w:pPr>
    </w:lvl>
    <w:lvl w:ilvl="5" w:tplc="100C001B" w:tentative="1">
      <w:start w:val="1"/>
      <w:numFmt w:val="lowerRoman"/>
      <w:lvlText w:val="%6."/>
      <w:lvlJc w:val="right"/>
      <w:pPr>
        <w:ind w:left="5313" w:hanging="180"/>
      </w:pPr>
    </w:lvl>
    <w:lvl w:ilvl="6" w:tplc="100C000F" w:tentative="1">
      <w:start w:val="1"/>
      <w:numFmt w:val="decimal"/>
      <w:lvlText w:val="%7."/>
      <w:lvlJc w:val="left"/>
      <w:pPr>
        <w:ind w:left="6033" w:hanging="360"/>
      </w:pPr>
    </w:lvl>
    <w:lvl w:ilvl="7" w:tplc="100C0019" w:tentative="1">
      <w:start w:val="1"/>
      <w:numFmt w:val="lowerLetter"/>
      <w:lvlText w:val="%8."/>
      <w:lvlJc w:val="left"/>
      <w:pPr>
        <w:ind w:left="6753" w:hanging="360"/>
      </w:pPr>
    </w:lvl>
    <w:lvl w:ilvl="8" w:tplc="100C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247E3768"/>
    <w:multiLevelType w:val="multilevel"/>
    <w:tmpl w:val="BF0CC5D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5295943"/>
    <w:multiLevelType w:val="hybridMultilevel"/>
    <w:tmpl w:val="5BC051B8"/>
    <w:lvl w:ilvl="0" w:tplc="100C0019">
      <w:start w:val="1"/>
      <w:numFmt w:val="lowerLetter"/>
      <w:lvlText w:val="%1."/>
      <w:lvlJc w:val="left"/>
      <w:pPr>
        <w:ind w:left="2280" w:hanging="360"/>
      </w:pPr>
    </w:lvl>
    <w:lvl w:ilvl="1" w:tplc="100C0019" w:tentative="1">
      <w:start w:val="1"/>
      <w:numFmt w:val="lowerLetter"/>
      <w:lvlText w:val="%2."/>
      <w:lvlJc w:val="left"/>
      <w:pPr>
        <w:ind w:left="3000" w:hanging="360"/>
      </w:pPr>
    </w:lvl>
    <w:lvl w:ilvl="2" w:tplc="100C001B" w:tentative="1">
      <w:start w:val="1"/>
      <w:numFmt w:val="lowerRoman"/>
      <w:lvlText w:val="%3."/>
      <w:lvlJc w:val="right"/>
      <w:pPr>
        <w:ind w:left="3720" w:hanging="180"/>
      </w:pPr>
    </w:lvl>
    <w:lvl w:ilvl="3" w:tplc="100C000F" w:tentative="1">
      <w:start w:val="1"/>
      <w:numFmt w:val="decimal"/>
      <w:lvlText w:val="%4."/>
      <w:lvlJc w:val="left"/>
      <w:pPr>
        <w:ind w:left="4440" w:hanging="360"/>
      </w:pPr>
    </w:lvl>
    <w:lvl w:ilvl="4" w:tplc="100C0019" w:tentative="1">
      <w:start w:val="1"/>
      <w:numFmt w:val="lowerLetter"/>
      <w:lvlText w:val="%5."/>
      <w:lvlJc w:val="left"/>
      <w:pPr>
        <w:ind w:left="5160" w:hanging="360"/>
      </w:pPr>
    </w:lvl>
    <w:lvl w:ilvl="5" w:tplc="100C001B" w:tentative="1">
      <w:start w:val="1"/>
      <w:numFmt w:val="lowerRoman"/>
      <w:lvlText w:val="%6."/>
      <w:lvlJc w:val="right"/>
      <w:pPr>
        <w:ind w:left="5880" w:hanging="180"/>
      </w:pPr>
    </w:lvl>
    <w:lvl w:ilvl="6" w:tplc="100C000F" w:tentative="1">
      <w:start w:val="1"/>
      <w:numFmt w:val="decimal"/>
      <w:lvlText w:val="%7."/>
      <w:lvlJc w:val="left"/>
      <w:pPr>
        <w:ind w:left="6600" w:hanging="360"/>
      </w:pPr>
    </w:lvl>
    <w:lvl w:ilvl="7" w:tplc="100C0019" w:tentative="1">
      <w:start w:val="1"/>
      <w:numFmt w:val="lowerLetter"/>
      <w:lvlText w:val="%8."/>
      <w:lvlJc w:val="left"/>
      <w:pPr>
        <w:ind w:left="7320" w:hanging="360"/>
      </w:pPr>
    </w:lvl>
    <w:lvl w:ilvl="8" w:tplc="10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26996A98"/>
    <w:multiLevelType w:val="hybridMultilevel"/>
    <w:tmpl w:val="28C212BA"/>
    <w:lvl w:ilvl="0" w:tplc="100C001B">
      <w:start w:val="1"/>
      <w:numFmt w:val="lowerRoman"/>
      <w:lvlText w:val="%1."/>
      <w:lvlJc w:val="right"/>
      <w:pPr>
        <w:ind w:left="2421" w:hanging="360"/>
      </w:p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26A011D2"/>
    <w:multiLevelType w:val="hybridMultilevel"/>
    <w:tmpl w:val="AB848364"/>
    <w:lvl w:ilvl="0" w:tplc="100C0013">
      <w:start w:val="1"/>
      <w:numFmt w:val="upperRoman"/>
      <w:lvlText w:val="%1."/>
      <w:lvlJc w:val="right"/>
      <w:pPr>
        <w:ind w:left="2421" w:hanging="360"/>
      </w:p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 w15:restartNumberingAfterBreak="0">
    <w:nsid w:val="28D247BB"/>
    <w:multiLevelType w:val="hybridMultilevel"/>
    <w:tmpl w:val="27CE780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81B0D"/>
    <w:multiLevelType w:val="hybridMultilevel"/>
    <w:tmpl w:val="EE4A261C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0E35C7"/>
    <w:multiLevelType w:val="multilevel"/>
    <w:tmpl w:val="7F2EA36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32D004AF"/>
    <w:multiLevelType w:val="hybridMultilevel"/>
    <w:tmpl w:val="C756A094"/>
    <w:lvl w:ilvl="0" w:tplc="E99A7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B1B2D"/>
    <w:multiLevelType w:val="hybridMultilevel"/>
    <w:tmpl w:val="554A4AD0"/>
    <w:lvl w:ilvl="0" w:tplc="5D3EA296">
      <w:start w:val="1"/>
      <w:numFmt w:val="lowerLetter"/>
      <w:pStyle w:val="Titre3"/>
      <w:lvlText w:val="%1."/>
      <w:lvlJc w:val="left"/>
      <w:pPr>
        <w:ind w:left="720" w:hanging="323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707A9"/>
    <w:multiLevelType w:val="multilevel"/>
    <w:tmpl w:val="14463B0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7F247D"/>
    <w:multiLevelType w:val="hybridMultilevel"/>
    <w:tmpl w:val="0F5812D4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BA1416"/>
    <w:multiLevelType w:val="multilevel"/>
    <w:tmpl w:val="74FA39A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D54B5A"/>
    <w:multiLevelType w:val="hybridMultilevel"/>
    <w:tmpl w:val="1BEEC864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516F0"/>
    <w:multiLevelType w:val="hybridMultilevel"/>
    <w:tmpl w:val="4AA4F6CC"/>
    <w:lvl w:ilvl="0" w:tplc="100C000F">
      <w:start w:val="1"/>
      <w:numFmt w:val="decimal"/>
      <w:lvlText w:val="%1."/>
      <w:lvlJc w:val="left"/>
      <w:pPr>
        <w:ind w:left="2781" w:hanging="360"/>
      </w:pPr>
    </w:lvl>
    <w:lvl w:ilvl="1" w:tplc="100C0019" w:tentative="1">
      <w:start w:val="1"/>
      <w:numFmt w:val="lowerLetter"/>
      <w:lvlText w:val="%2."/>
      <w:lvlJc w:val="left"/>
      <w:pPr>
        <w:ind w:left="3501" w:hanging="360"/>
      </w:pPr>
    </w:lvl>
    <w:lvl w:ilvl="2" w:tplc="100C001B" w:tentative="1">
      <w:start w:val="1"/>
      <w:numFmt w:val="lowerRoman"/>
      <w:lvlText w:val="%3."/>
      <w:lvlJc w:val="right"/>
      <w:pPr>
        <w:ind w:left="4221" w:hanging="180"/>
      </w:pPr>
    </w:lvl>
    <w:lvl w:ilvl="3" w:tplc="100C000F" w:tentative="1">
      <w:start w:val="1"/>
      <w:numFmt w:val="decimal"/>
      <w:lvlText w:val="%4."/>
      <w:lvlJc w:val="left"/>
      <w:pPr>
        <w:ind w:left="4941" w:hanging="360"/>
      </w:pPr>
    </w:lvl>
    <w:lvl w:ilvl="4" w:tplc="100C0019" w:tentative="1">
      <w:start w:val="1"/>
      <w:numFmt w:val="lowerLetter"/>
      <w:lvlText w:val="%5."/>
      <w:lvlJc w:val="left"/>
      <w:pPr>
        <w:ind w:left="5661" w:hanging="360"/>
      </w:pPr>
    </w:lvl>
    <w:lvl w:ilvl="5" w:tplc="100C001B" w:tentative="1">
      <w:start w:val="1"/>
      <w:numFmt w:val="lowerRoman"/>
      <w:lvlText w:val="%6."/>
      <w:lvlJc w:val="right"/>
      <w:pPr>
        <w:ind w:left="6381" w:hanging="180"/>
      </w:pPr>
    </w:lvl>
    <w:lvl w:ilvl="6" w:tplc="100C000F" w:tentative="1">
      <w:start w:val="1"/>
      <w:numFmt w:val="decimal"/>
      <w:lvlText w:val="%7."/>
      <w:lvlJc w:val="left"/>
      <w:pPr>
        <w:ind w:left="7101" w:hanging="360"/>
      </w:pPr>
    </w:lvl>
    <w:lvl w:ilvl="7" w:tplc="100C0019" w:tentative="1">
      <w:start w:val="1"/>
      <w:numFmt w:val="lowerLetter"/>
      <w:lvlText w:val="%8."/>
      <w:lvlJc w:val="left"/>
      <w:pPr>
        <w:ind w:left="7821" w:hanging="360"/>
      </w:pPr>
    </w:lvl>
    <w:lvl w:ilvl="8" w:tplc="100C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30" w15:restartNumberingAfterBreak="0">
    <w:nsid w:val="48B80C52"/>
    <w:multiLevelType w:val="hybridMultilevel"/>
    <w:tmpl w:val="945618D4"/>
    <w:lvl w:ilvl="0" w:tplc="100C0019">
      <w:start w:val="1"/>
      <w:numFmt w:val="lowerLetter"/>
      <w:lvlText w:val="%1."/>
      <w:lvlJc w:val="left"/>
      <w:pPr>
        <w:ind w:left="1854" w:hanging="360"/>
      </w:p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4A073AFB"/>
    <w:multiLevelType w:val="hybridMultilevel"/>
    <w:tmpl w:val="F47A773C"/>
    <w:lvl w:ilvl="0" w:tplc="227A1462">
      <w:start w:val="1"/>
      <w:numFmt w:val="bullet"/>
      <w:lvlText w:val="-"/>
      <w:lvlJc w:val="left"/>
      <w:pPr>
        <w:ind w:left="1822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32" w15:restartNumberingAfterBreak="0">
    <w:nsid w:val="4A0C67F0"/>
    <w:multiLevelType w:val="multilevel"/>
    <w:tmpl w:val="5812189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FCC1AB0"/>
    <w:multiLevelType w:val="hybridMultilevel"/>
    <w:tmpl w:val="07ACCD46"/>
    <w:lvl w:ilvl="0" w:tplc="100C0019">
      <w:start w:val="1"/>
      <w:numFmt w:val="lowerLetter"/>
      <w:lvlText w:val="%1."/>
      <w:lvlJc w:val="left"/>
      <w:pPr>
        <w:ind w:left="2061" w:hanging="360"/>
      </w:pPr>
    </w:lvl>
    <w:lvl w:ilvl="1" w:tplc="100C0019" w:tentative="1">
      <w:start w:val="1"/>
      <w:numFmt w:val="lowerLetter"/>
      <w:lvlText w:val="%2."/>
      <w:lvlJc w:val="left"/>
      <w:pPr>
        <w:ind w:left="2781" w:hanging="360"/>
      </w:pPr>
    </w:lvl>
    <w:lvl w:ilvl="2" w:tplc="100C001B" w:tentative="1">
      <w:start w:val="1"/>
      <w:numFmt w:val="lowerRoman"/>
      <w:lvlText w:val="%3."/>
      <w:lvlJc w:val="right"/>
      <w:pPr>
        <w:ind w:left="3501" w:hanging="180"/>
      </w:pPr>
    </w:lvl>
    <w:lvl w:ilvl="3" w:tplc="100C000F" w:tentative="1">
      <w:start w:val="1"/>
      <w:numFmt w:val="decimal"/>
      <w:lvlText w:val="%4."/>
      <w:lvlJc w:val="left"/>
      <w:pPr>
        <w:ind w:left="4221" w:hanging="360"/>
      </w:pPr>
    </w:lvl>
    <w:lvl w:ilvl="4" w:tplc="100C0019" w:tentative="1">
      <w:start w:val="1"/>
      <w:numFmt w:val="lowerLetter"/>
      <w:lvlText w:val="%5."/>
      <w:lvlJc w:val="left"/>
      <w:pPr>
        <w:ind w:left="4941" w:hanging="360"/>
      </w:pPr>
    </w:lvl>
    <w:lvl w:ilvl="5" w:tplc="100C001B" w:tentative="1">
      <w:start w:val="1"/>
      <w:numFmt w:val="lowerRoman"/>
      <w:lvlText w:val="%6."/>
      <w:lvlJc w:val="right"/>
      <w:pPr>
        <w:ind w:left="5661" w:hanging="180"/>
      </w:pPr>
    </w:lvl>
    <w:lvl w:ilvl="6" w:tplc="100C000F" w:tentative="1">
      <w:start w:val="1"/>
      <w:numFmt w:val="decimal"/>
      <w:lvlText w:val="%7."/>
      <w:lvlJc w:val="left"/>
      <w:pPr>
        <w:ind w:left="6381" w:hanging="360"/>
      </w:pPr>
    </w:lvl>
    <w:lvl w:ilvl="7" w:tplc="100C0019" w:tentative="1">
      <w:start w:val="1"/>
      <w:numFmt w:val="lowerLetter"/>
      <w:lvlText w:val="%8."/>
      <w:lvlJc w:val="left"/>
      <w:pPr>
        <w:ind w:left="7101" w:hanging="360"/>
      </w:pPr>
    </w:lvl>
    <w:lvl w:ilvl="8" w:tplc="10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 w15:restartNumberingAfterBreak="0">
    <w:nsid w:val="541B6854"/>
    <w:multiLevelType w:val="multilevel"/>
    <w:tmpl w:val="5812189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A51393"/>
    <w:multiLevelType w:val="hybridMultilevel"/>
    <w:tmpl w:val="EE4A261C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F445E3"/>
    <w:multiLevelType w:val="hybridMultilevel"/>
    <w:tmpl w:val="B212F7F8"/>
    <w:lvl w:ilvl="0" w:tplc="100C000F">
      <w:start w:val="1"/>
      <w:numFmt w:val="decimal"/>
      <w:lvlText w:val="%1."/>
      <w:lvlJc w:val="left"/>
      <w:pPr>
        <w:ind w:left="1854" w:hanging="360"/>
      </w:p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592F1948"/>
    <w:multiLevelType w:val="hybridMultilevel"/>
    <w:tmpl w:val="B212F7F8"/>
    <w:lvl w:ilvl="0" w:tplc="100C000F">
      <w:start w:val="1"/>
      <w:numFmt w:val="decimal"/>
      <w:lvlText w:val="%1."/>
      <w:lvlJc w:val="left"/>
      <w:pPr>
        <w:ind w:left="1854" w:hanging="360"/>
      </w:p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5E257B79"/>
    <w:multiLevelType w:val="hybridMultilevel"/>
    <w:tmpl w:val="35264388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18902A9"/>
    <w:multiLevelType w:val="hybridMultilevel"/>
    <w:tmpl w:val="6576BC28"/>
    <w:lvl w:ilvl="0" w:tplc="100C001B">
      <w:start w:val="1"/>
      <w:numFmt w:val="lowerRoman"/>
      <w:lvlText w:val="%1."/>
      <w:lvlJc w:val="right"/>
      <w:pPr>
        <w:ind w:left="2781" w:hanging="360"/>
      </w:pPr>
    </w:lvl>
    <w:lvl w:ilvl="1" w:tplc="100C0019" w:tentative="1">
      <w:start w:val="1"/>
      <w:numFmt w:val="lowerLetter"/>
      <w:lvlText w:val="%2."/>
      <w:lvlJc w:val="left"/>
      <w:pPr>
        <w:ind w:left="3501" w:hanging="360"/>
      </w:pPr>
    </w:lvl>
    <w:lvl w:ilvl="2" w:tplc="100C001B" w:tentative="1">
      <w:start w:val="1"/>
      <w:numFmt w:val="lowerRoman"/>
      <w:lvlText w:val="%3."/>
      <w:lvlJc w:val="right"/>
      <w:pPr>
        <w:ind w:left="4221" w:hanging="180"/>
      </w:pPr>
    </w:lvl>
    <w:lvl w:ilvl="3" w:tplc="100C000F" w:tentative="1">
      <w:start w:val="1"/>
      <w:numFmt w:val="decimal"/>
      <w:lvlText w:val="%4."/>
      <w:lvlJc w:val="left"/>
      <w:pPr>
        <w:ind w:left="4941" w:hanging="360"/>
      </w:pPr>
    </w:lvl>
    <w:lvl w:ilvl="4" w:tplc="100C0019" w:tentative="1">
      <w:start w:val="1"/>
      <w:numFmt w:val="lowerLetter"/>
      <w:lvlText w:val="%5."/>
      <w:lvlJc w:val="left"/>
      <w:pPr>
        <w:ind w:left="5661" w:hanging="360"/>
      </w:pPr>
    </w:lvl>
    <w:lvl w:ilvl="5" w:tplc="100C001B" w:tentative="1">
      <w:start w:val="1"/>
      <w:numFmt w:val="lowerRoman"/>
      <w:lvlText w:val="%6."/>
      <w:lvlJc w:val="right"/>
      <w:pPr>
        <w:ind w:left="6381" w:hanging="180"/>
      </w:pPr>
    </w:lvl>
    <w:lvl w:ilvl="6" w:tplc="100C000F" w:tentative="1">
      <w:start w:val="1"/>
      <w:numFmt w:val="decimal"/>
      <w:lvlText w:val="%7."/>
      <w:lvlJc w:val="left"/>
      <w:pPr>
        <w:ind w:left="7101" w:hanging="360"/>
      </w:pPr>
    </w:lvl>
    <w:lvl w:ilvl="7" w:tplc="100C0019" w:tentative="1">
      <w:start w:val="1"/>
      <w:numFmt w:val="lowerLetter"/>
      <w:lvlText w:val="%8."/>
      <w:lvlJc w:val="left"/>
      <w:pPr>
        <w:ind w:left="7821" w:hanging="360"/>
      </w:pPr>
    </w:lvl>
    <w:lvl w:ilvl="8" w:tplc="100C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40" w15:restartNumberingAfterBreak="0">
    <w:nsid w:val="63AF04FD"/>
    <w:multiLevelType w:val="hybridMultilevel"/>
    <w:tmpl w:val="374A86BA"/>
    <w:lvl w:ilvl="0" w:tplc="034600B4">
      <w:start w:val="1"/>
      <w:numFmt w:val="lowerLetter"/>
      <w:lvlText w:val="%1."/>
      <w:lvlJc w:val="left"/>
      <w:pPr>
        <w:ind w:left="1440" w:hanging="360"/>
      </w:pPr>
    </w:lvl>
    <w:lvl w:ilvl="1" w:tplc="100C0019">
      <w:start w:val="1"/>
      <w:numFmt w:val="lowerLetter"/>
      <w:lvlText w:val="%2."/>
      <w:lvlJc w:val="left"/>
      <w:pPr>
        <w:ind w:left="2160" w:hanging="360"/>
      </w:pPr>
    </w:lvl>
    <w:lvl w:ilvl="2" w:tplc="100C001B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60D41EF"/>
    <w:multiLevelType w:val="hybridMultilevel"/>
    <w:tmpl w:val="3D1CA58A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592881"/>
    <w:multiLevelType w:val="multilevel"/>
    <w:tmpl w:val="89D6488C"/>
    <w:lvl w:ilvl="0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pStyle w:val="Titre8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666201C8"/>
    <w:multiLevelType w:val="hybridMultilevel"/>
    <w:tmpl w:val="29D8C4A8"/>
    <w:lvl w:ilvl="0" w:tplc="10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043C36"/>
    <w:multiLevelType w:val="hybridMultilevel"/>
    <w:tmpl w:val="55702580"/>
    <w:lvl w:ilvl="0" w:tplc="100C001B">
      <w:start w:val="1"/>
      <w:numFmt w:val="lowerRoman"/>
      <w:lvlText w:val="%1."/>
      <w:lvlJc w:val="right"/>
      <w:pPr>
        <w:ind w:left="2421" w:hanging="360"/>
      </w:p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5" w15:restartNumberingAfterBreak="0">
    <w:nsid w:val="6B684F2E"/>
    <w:multiLevelType w:val="multilevel"/>
    <w:tmpl w:val="66AC478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D995E37"/>
    <w:multiLevelType w:val="hybridMultilevel"/>
    <w:tmpl w:val="FBFCBF44"/>
    <w:lvl w:ilvl="0" w:tplc="4AE82A24">
      <w:start w:val="1"/>
      <w:numFmt w:val="bullet"/>
      <w:lvlText w:val="-"/>
      <w:lvlJc w:val="left"/>
      <w:pPr>
        <w:ind w:left="1353" w:hanging="360"/>
      </w:pPr>
      <w:rPr>
        <w:rFonts w:ascii="Calibri Light" w:eastAsiaTheme="minorHAnsi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71621947"/>
    <w:multiLevelType w:val="hybridMultilevel"/>
    <w:tmpl w:val="28C212BA"/>
    <w:lvl w:ilvl="0" w:tplc="100C001B">
      <w:start w:val="1"/>
      <w:numFmt w:val="lowerRoman"/>
      <w:lvlText w:val="%1."/>
      <w:lvlJc w:val="right"/>
      <w:pPr>
        <w:ind w:left="2421" w:hanging="360"/>
      </w:p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8" w15:restartNumberingAfterBreak="0">
    <w:nsid w:val="7BC63CB5"/>
    <w:multiLevelType w:val="multilevel"/>
    <w:tmpl w:val="88A0DDA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7CDB2E1A"/>
    <w:multiLevelType w:val="multilevel"/>
    <w:tmpl w:val="92EC0F6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7D8C2D79"/>
    <w:multiLevelType w:val="multilevel"/>
    <w:tmpl w:val="82F433F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7E08461B"/>
    <w:multiLevelType w:val="multilevel"/>
    <w:tmpl w:val="56742EB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7EBB28AF"/>
    <w:multiLevelType w:val="multilevel"/>
    <w:tmpl w:val="5812189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lowerRoman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FBA6067"/>
    <w:multiLevelType w:val="hybridMultilevel"/>
    <w:tmpl w:val="20E8D6D8"/>
    <w:lvl w:ilvl="0" w:tplc="100C001B">
      <w:start w:val="1"/>
      <w:numFmt w:val="lowerRoman"/>
      <w:lvlText w:val="%1."/>
      <w:lvlJc w:val="right"/>
      <w:pPr>
        <w:ind w:left="1985" w:hanging="360"/>
      </w:pPr>
    </w:lvl>
    <w:lvl w:ilvl="1" w:tplc="100C0019" w:tentative="1">
      <w:start w:val="1"/>
      <w:numFmt w:val="lowerLetter"/>
      <w:lvlText w:val="%2."/>
      <w:lvlJc w:val="left"/>
      <w:pPr>
        <w:ind w:left="2705" w:hanging="360"/>
      </w:pPr>
    </w:lvl>
    <w:lvl w:ilvl="2" w:tplc="100C001B" w:tentative="1">
      <w:start w:val="1"/>
      <w:numFmt w:val="lowerRoman"/>
      <w:lvlText w:val="%3."/>
      <w:lvlJc w:val="right"/>
      <w:pPr>
        <w:ind w:left="3425" w:hanging="180"/>
      </w:pPr>
    </w:lvl>
    <w:lvl w:ilvl="3" w:tplc="100C000F" w:tentative="1">
      <w:start w:val="1"/>
      <w:numFmt w:val="decimal"/>
      <w:lvlText w:val="%4."/>
      <w:lvlJc w:val="left"/>
      <w:pPr>
        <w:ind w:left="4145" w:hanging="360"/>
      </w:pPr>
    </w:lvl>
    <w:lvl w:ilvl="4" w:tplc="100C0019" w:tentative="1">
      <w:start w:val="1"/>
      <w:numFmt w:val="lowerLetter"/>
      <w:lvlText w:val="%5."/>
      <w:lvlJc w:val="left"/>
      <w:pPr>
        <w:ind w:left="4865" w:hanging="360"/>
      </w:pPr>
    </w:lvl>
    <w:lvl w:ilvl="5" w:tplc="100C001B" w:tentative="1">
      <w:start w:val="1"/>
      <w:numFmt w:val="lowerRoman"/>
      <w:lvlText w:val="%6."/>
      <w:lvlJc w:val="right"/>
      <w:pPr>
        <w:ind w:left="5585" w:hanging="180"/>
      </w:pPr>
    </w:lvl>
    <w:lvl w:ilvl="6" w:tplc="100C000F" w:tentative="1">
      <w:start w:val="1"/>
      <w:numFmt w:val="decimal"/>
      <w:lvlText w:val="%7."/>
      <w:lvlJc w:val="left"/>
      <w:pPr>
        <w:ind w:left="6305" w:hanging="360"/>
      </w:pPr>
    </w:lvl>
    <w:lvl w:ilvl="7" w:tplc="100C0019" w:tentative="1">
      <w:start w:val="1"/>
      <w:numFmt w:val="lowerLetter"/>
      <w:lvlText w:val="%8."/>
      <w:lvlJc w:val="left"/>
      <w:pPr>
        <w:ind w:left="7025" w:hanging="360"/>
      </w:pPr>
    </w:lvl>
    <w:lvl w:ilvl="8" w:tplc="100C001B" w:tentative="1">
      <w:start w:val="1"/>
      <w:numFmt w:val="lowerRoman"/>
      <w:lvlText w:val="%9."/>
      <w:lvlJc w:val="right"/>
      <w:pPr>
        <w:ind w:left="7745" w:hanging="180"/>
      </w:pPr>
    </w:lvl>
  </w:abstractNum>
  <w:num w:numId="1">
    <w:abstractNumId w:val="20"/>
  </w:num>
  <w:num w:numId="2">
    <w:abstractNumId w:val="31"/>
  </w:num>
  <w:num w:numId="3">
    <w:abstractNumId w:val="6"/>
  </w:num>
  <w:num w:numId="4">
    <w:abstractNumId w:val="2"/>
  </w:num>
  <w:num w:numId="5">
    <w:abstractNumId w:val="15"/>
  </w:num>
  <w:num w:numId="6">
    <w:abstractNumId w:val="7"/>
  </w:num>
  <w:num w:numId="7">
    <w:abstractNumId w:val="35"/>
  </w:num>
  <w:num w:numId="8">
    <w:abstractNumId w:val="10"/>
  </w:num>
  <w:num w:numId="9">
    <w:abstractNumId w:val="12"/>
  </w:num>
  <w:num w:numId="10">
    <w:abstractNumId w:val="1"/>
  </w:num>
  <w:num w:numId="11">
    <w:abstractNumId w:val="9"/>
  </w:num>
  <w:num w:numId="12">
    <w:abstractNumId w:val="38"/>
  </w:num>
  <w:num w:numId="13">
    <w:abstractNumId w:val="18"/>
  </w:num>
  <w:num w:numId="14">
    <w:abstractNumId w:val="19"/>
  </w:num>
  <w:num w:numId="15">
    <w:abstractNumId w:val="40"/>
  </w:num>
  <w:num w:numId="16">
    <w:abstractNumId w:val="41"/>
  </w:num>
  <w:num w:numId="17">
    <w:abstractNumId w:val="26"/>
  </w:num>
  <w:num w:numId="18">
    <w:abstractNumId w:val="37"/>
  </w:num>
  <w:num w:numId="19">
    <w:abstractNumId w:val="44"/>
  </w:num>
  <w:num w:numId="20">
    <w:abstractNumId w:val="8"/>
  </w:num>
  <w:num w:numId="21">
    <w:abstractNumId w:val="42"/>
  </w:num>
  <w:num w:numId="22">
    <w:abstractNumId w:val="16"/>
  </w:num>
  <w:num w:numId="23">
    <w:abstractNumId w:val="30"/>
  </w:num>
  <w:num w:numId="24">
    <w:abstractNumId w:val="23"/>
  </w:num>
  <w:num w:numId="25">
    <w:abstractNumId w:val="4"/>
  </w:num>
  <w:num w:numId="26">
    <w:abstractNumId w:val="22"/>
  </w:num>
  <w:num w:numId="27">
    <w:abstractNumId w:val="25"/>
  </w:num>
  <w:num w:numId="28">
    <w:abstractNumId w:val="21"/>
  </w:num>
  <w:num w:numId="29">
    <w:abstractNumId w:val="53"/>
  </w:num>
  <w:num w:numId="30">
    <w:abstractNumId w:val="28"/>
  </w:num>
  <w:num w:numId="31">
    <w:abstractNumId w:val="0"/>
  </w:num>
  <w:num w:numId="32">
    <w:abstractNumId w:val="45"/>
  </w:num>
  <w:num w:numId="33">
    <w:abstractNumId w:val="11"/>
  </w:num>
  <w:num w:numId="34">
    <w:abstractNumId w:val="3"/>
  </w:num>
  <w:num w:numId="35">
    <w:abstractNumId w:val="27"/>
  </w:num>
  <w:num w:numId="36">
    <w:abstractNumId w:val="49"/>
  </w:num>
  <w:num w:numId="37">
    <w:abstractNumId w:val="43"/>
  </w:num>
  <w:num w:numId="38">
    <w:abstractNumId w:val="17"/>
  </w:num>
  <w:num w:numId="39">
    <w:abstractNumId w:val="32"/>
  </w:num>
  <w:num w:numId="40">
    <w:abstractNumId w:val="52"/>
  </w:num>
  <w:num w:numId="41">
    <w:abstractNumId w:val="51"/>
  </w:num>
  <w:num w:numId="42">
    <w:abstractNumId w:val="14"/>
  </w:num>
  <w:num w:numId="43">
    <w:abstractNumId w:val="24"/>
  </w:num>
  <w:num w:numId="44">
    <w:abstractNumId w:val="29"/>
  </w:num>
  <w:num w:numId="45">
    <w:abstractNumId w:val="48"/>
  </w:num>
  <w:num w:numId="46">
    <w:abstractNumId w:val="50"/>
  </w:num>
  <w:num w:numId="47">
    <w:abstractNumId w:val="33"/>
  </w:num>
  <w:num w:numId="48">
    <w:abstractNumId w:val="39"/>
  </w:num>
  <w:num w:numId="49">
    <w:abstractNumId w:val="47"/>
  </w:num>
  <w:num w:numId="50">
    <w:abstractNumId w:val="13"/>
  </w:num>
  <w:num w:numId="51">
    <w:abstractNumId w:val="5"/>
  </w:num>
  <w:num w:numId="52">
    <w:abstractNumId w:val="46"/>
  </w:num>
  <w:num w:numId="53">
    <w:abstractNumId w:val="36"/>
  </w:num>
  <w:num w:numId="54">
    <w:abstractNumId w:val="24"/>
    <w:lvlOverride w:ilvl="0">
      <w:startOverride w:val="1"/>
    </w:lvlOverride>
  </w:num>
  <w:num w:numId="55">
    <w:abstractNumId w:val="24"/>
    <w:lvlOverride w:ilvl="0">
      <w:startOverride w:val="1"/>
    </w:lvlOverride>
  </w:num>
  <w:num w:numId="56">
    <w:abstractNumId w:val="24"/>
    <w:lvlOverride w:ilvl="0">
      <w:startOverride w:val="1"/>
    </w:lvlOverride>
  </w:num>
  <w:num w:numId="57">
    <w:abstractNumId w:val="24"/>
    <w:lvlOverride w:ilvl="0">
      <w:startOverride w:val="1"/>
    </w:lvlOverride>
  </w:num>
  <w:num w:numId="58">
    <w:abstractNumId w:val="24"/>
    <w:lvlOverride w:ilvl="0">
      <w:startOverride w:val="1"/>
    </w:lvlOverride>
  </w:num>
  <w:num w:numId="59">
    <w:abstractNumId w:val="34"/>
  </w:num>
  <w:num w:numId="6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9"/>
    <w:lvlOverride w:ilvl="0">
      <w:startOverride w:val="1"/>
    </w:lvlOverride>
  </w:num>
  <w:num w:numId="64">
    <w:abstractNumId w:val="9"/>
    <w:lvlOverride w:ilvl="0">
      <w:startOverride w:val="1"/>
    </w:lvlOverride>
  </w:num>
  <w:num w:numId="65">
    <w:abstractNumId w:val="9"/>
    <w:lvlOverride w:ilvl="0">
      <w:startOverride w:val="1"/>
    </w:lvlOverride>
  </w:num>
  <w:num w:numId="66">
    <w:abstractNumId w:val="9"/>
    <w:lvlOverride w:ilvl="0">
      <w:startOverride w:val="1"/>
    </w:lvlOverride>
  </w:num>
  <w:num w:numId="67">
    <w:abstractNumId w:val="9"/>
    <w:lvlOverride w:ilvl="0">
      <w:startOverride w:val="1"/>
    </w:lvlOverride>
  </w:num>
  <w:num w:numId="68">
    <w:abstractNumId w:val="9"/>
    <w:lvlOverride w:ilvl="0">
      <w:startOverride w:val="1"/>
    </w:lvlOverride>
  </w:num>
  <w:num w:numId="69">
    <w:abstractNumId w:val="9"/>
    <w:lvlOverride w:ilvl="0">
      <w:startOverride w:val="1"/>
    </w:lvlOverride>
  </w:num>
  <w:num w:numId="7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9"/>
    <w:lvlOverride w:ilvl="0">
      <w:startOverride w:val="1"/>
    </w:lvlOverride>
  </w:num>
  <w:num w:numId="73">
    <w:abstractNumId w:val="9"/>
    <w:lvlOverride w:ilvl="0">
      <w:startOverride w:val="1"/>
    </w:lvlOverride>
  </w:num>
  <w:num w:numId="74">
    <w:abstractNumId w:val="9"/>
    <w:lvlOverride w:ilvl="0">
      <w:startOverride w:val="1"/>
    </w:lvlOverride>
  </w:num>
  <w:num w:numId="7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DAC"/>
    <w:rsid w:val="00000843"/>
    <w:rsid w:val="00000A6D"/>
    <w:rsid w:val="00001180"/>
    <w:rsid w:val="00003056"/>
    <w:rsid w:val="00006967"/>
    <w:rsid w:val="000100DA"/>
    <w:rsid w:val="000101D5"/>
    <w:rsid w:val="00010864"/>
    <w:rsid w:val="00010F53"/>
    <w:rsid w:val="0001129F"/>
    <w:rsid w:val="00013141"/>
    <w:rsid w:val="00013E7B"/>
    <w:rsid w:val="0001495D"/>
    <w:rsid w:val="00014F88"/>
    <w:rsid w:val="0001521C"/>
    <w:rsid w:val="000178BD"/>
    <w:rsid w:val="00017A6B"/>
    <w:rsid w:val="00021326"/>
    <w:rsid w:val="000221DC"/>
    <w:rsid w:val="000235CC"/>
    <w:rsid w:val="000236DD"/>
    <w:rsid w:val="00024E27"/>
    <w:rsid w:val="0002525B"/>
    <w:rsid w:val="000253F9"/>
    <w:rsid w:val="000276A8"/>
    <w:rsid w:val="00027A79"/>
    <w:rsid w:val="0003009F"/>
    <w:rsid w:val="00030F7A"/>
    <w:rsid w:val="00035A3D"/>
    <w:rsid w:val="00040CBB"/>
    <w:rsid w:val="00040F10"/>
    <w:rsid w:val="00041C7E"/>
    <w:rsid w:val="00041C95"/>
    <w:rsid w:val="00042D63"/>
    <w:rsid w:val="00044876"/>
    <w:rsid w:val="000455C8"/>
    <w:rsid w:val="0004611B"/>
    <w:rsid w:val="000465B5"/>
    <w:rsid w:val="000468C2"/>
    <w:rsid w:val="0005026D"/>
    <w:rsid w:val="00050F69"/>
    <w:rsid w:val="000515DA"/>
    <w:rsid w:val="0005285B"/>
    <w:rsid w:val="00053484"/>
    <w:rsid w:val="0005408B"/>
    <w:rsid w:val="00055082"/>
    <w:rsid w:val="0005531B"/>
    <w:rsid w:val="000554B0"/>
    <w:rsid w:val="00055A1A"/>
    <w:rsid w:val="000563C3"/>
    <w:rsid w:val="0006153C"/>
    <w:rsid w:val="0006226D"/>
    <w:rsid w:val="000625D3"/>
    <w:rsid w:val="00062885"/>
    <w:rsid w:val="000629F1"/>
    <w:rsid w:val="00063A8D"/>
    <w:rsid w:val="00063BDA"/>
    <w:rsid w:val="00064EF0"/>
    <w:rsid w:val="000668C0"/>
    <w:rsid w:val="00067B8A"/>
    <w:rsid w:val="00067C78"/>
    <w:rsid w:val="00071BC0"/>
    <w:rsid w:val="00072C36"/>
    <w:rsid w:val="00073022"/>
    <w:rsid w:val="00073092"/>
    <w:rsid w:val="000747F7"/>
    <w:rsid w:val="00074AA8"/>
    <w:rsid w:val="00074B04"/>
    <w:rsid w:val="000754FC"/>
    <w:rsid w:val="00076974"/>
    <w:rsid w:val="00076C37"/>
    <w:rsid w:val="0008001E"/>
    <w:rsid w:val="00081ED7"/>
    <w:rsid w:val="000832D2"/>
    <w:rsid w:val="000835FA"/>
    <w:rsid w:val="000841F9"/>
    <w:rsid w:val="0008586B"/>
    <w:rsid w:val="0008651E"/>
    <w:rsid w:val="00086912"/>
    <w:rsid w:val="000901C0"/>
    <w:rsid w:val="00091F88"/>
    <w:rsid w:val="000955CD"/>
    <w:rsid w:val="00095A02"/>
    <w:rsid w:val="000A0806"/>
    <w:rsid w:val="000A0C88"/>
    <w:rsid w:val="000A28F1"/>
    <w:rsid w:val="000A3E42"/>
    <w:rsid w:val="000A4B02"/>
    <w:rsid w:val="000A5827"/>
    <w:rsid w:val="000A6C6D"/>
    <w:rsid w:val="000B1148"/>
    <w:rsid w:val="000B17A7"/>
    <w:rsid w:val="000B3FB5"/>
    <w:rsid w:val="000B7713"/>
    <w:rsid w:val="000C1475"/>
    <w:rsid w:val="000C166E"/>
    <w:rsid w:val="000C2713"/>
    <w:rsid w:val="000C3E92"/>
    <w:rsid w:val="000C6612"/>
    <w:rsid w:val="000C6D86"/>
    <w:rsid w:val="000D0E6B"/>
    <w:rsid w:val="000D2F89"/>
    <w:rsid w:val="000D4878"/>
    <w:rsid w:val="000D52F3"/>
    <w:rsid w:val="000D59E7"/>
    <w:rsid w:val="000D6245"/>
    <w:rsid w:val="000D6A12"/>
    <w:rsid w:val="000D6C48"/>
    <w:rsid w:val="000E222E"/>
    <w:rsid w:val="000E2600"/>
    <w:rsid w:val="000E473D"/>
    <w:rsid w:val="000E6652"/>
    <w:rsid w:val="000E79ED"/>
    <w:rsid w:val="000F1C32"/>
    <w:rsid w:val="000F1FCD"/>
    <w:rsid w:val="000F24BF"/>
    <w:rsid w:val="000F3B1C"/>
    <w:rsid w:val="000F53EB"/>
    <w:rsid w:val="000F5E80"/>
    <w:rsid w:val="000F7A9B"/>
    <w:rsid w:val="00101268"/>
    <w:rsid w:val="001045BA"/>
    <w:rsid w:val="00106BA1"/>
    <w:rsid w:val="00107522"/>
    <w:rsid w:val="00110DDC"/>
    <w:rsid w:val="00110FCD"/>
    <w:rsid w:val="00111B3A"/>
    <w:rsid w:val="001132D8"/>
    <w:rsid w:val="00116AE0"/>
    <w:rsid w:val="0011750D"/>
    <w:rsid w:val="00120ACB"/>
    <w:rsid w:val="00120BE5"/>
    <w:rsid w:val="00123E72"/>
    <w:rsid w:val="00124464"/>
    <w:rsid w:val="0012532D"/>
    <w:rsid w:val="00125D21"/>
    <w:rsid w:val="00125D67"/>
    <w:rsid w:val="0012615E"/>
    <w:rsid w:val="0012641E"/>
    <w:rsid w:val="0012669D"/>
    <w:rsid w:val="0012739C"/>
    <w:rsid w:val="00130D20"/>
    <w:rsid w:val="00132765"/>
    <w:rsid w:val="00132792"/>
    <w:rsid w:val="00132D5B"/>
    <w:rsid w:val="00134A78"/>
    <w:rsid w:val="00134B2A"/>
    <w:rsid w:val="00134D2B"/>
    <w:rsid w:val="00135115"/>
    <w:rsid w:val="00135150"/>
    <w:rsid w:val="00140518"/>
    <w:rsid w:val="00141A02"/>
    <w:rsid w:val="00142BA5"/>
    <w:rsid w:val="00147BC1"/>
    <w:rsid w:val="0015141E"/>
    <w:rsid w:val="001515F2"/>
    <w:rsid w:val="00151F89"/>
    <w:rsid w:val="00152503"/>
    <w:rsid w:val="001531C8"/>
    <w:rsid w:val="00153311"/>
    <w:rsid w:val="001558FB"/>
    <w:rsid w:val="00157CB2"/>
    <w:rsid w:val="0016361A"/>
    <w:rsid w:val="0016457B"/>
    <w:rsid w:val="00164A00"/>
    <w:rsid w:val="00165292"/>
    <w:rsid w:val="00165384"/>
    <w:rsid w:val="0016687D"/>
    <w:rsid w:val="00166C36"/>
    <w:rsid w:val="00170522"/>
    <w:rsid w:val="00171259"/>
    <w:rsid w:val="00172251"/>
    <w:rsid w:val="001722B8"/>
    <w:rsid w:val="0017286A"/>
    <w:rsid w:val="00172EF9"/>
    <w:rsid w:val="00173580"/>
    <w:rsid w:val="00175BC6"/>
    <w:rsid w:val="001760AF"/>
    <w:rsid w:val="0017617F"/>
    <w:rsid w:val="001765C2"/>
    <w:rsid w:val="001769C4"/>
    <w:rsid w:val="00180D9D"/>
    <w:rsid w:val="00183F0F"/>
    <w:rsid w:val="001840E2"/>
    <w:rsid w:val="001859C3"/>
    <w:rsid w:val="00186219"/>
    <w:rsid w:val="00186A9E"/>
    <w:rsid w:val="001903E9"/>
    <w:rsid w:val="001908EB"/>
    <w:rsid w:val="00190FC2"/>
    <w:rsid w:val="0019115D"/>
    <w:rsid w:val="00192DBE"/>
    <w:rsid w:val="00193447"/>
    <w:rsid w:val="0019463E"/>
    <w:rsid w:val="0019570C"/>
    <w:rsid w:val="00197FF0"/>
    <w:rsid w:val="001A066C"/>
    <w:rsid w:val="001A0833"/>
    <w:rsid w:val="001A0E28"/>
    <w:rsid w:val="001A1013"/>
    <w:rsid w:val="001A2136"/>
    <w:rsid w:val="001A259E"/>
    <w:rsid w:val="001A3563"/>
    <w:rsid w:val="001A3C5E"/>
    <w:rsid w:val="001A7381"/>
    <w:rsid w:val="001B3E4B"/>
    <w:rsid w:val="001B4DDD"/>
    <w:rsid w:val="001B6F62"/>
    <w:rsid w:val="001B734C"/>
    <w:rsid w:val="001B7B50"/>
    <w:rsid w:val="001C01A1"/>
    <w:rsid w:val="001C0B51"/>
    <w:rsid w:val="001C1B6C"/>
    <w:rsid w:val="001C2047"/>
    <w:rsid w:val="001C25A4"/>
    <w:rsid w:val="001C3BB5"/>
    <w:rsid w:val="001C7F63"/>
    <w:rsid w:val="001C7FFD"/>
    <w:rsid w:val="001D1E85"/>
    <w:rsid w:val="001D20B0"/>
    <w:rsid w:val="001D3924"/>
    <w:rsid w:val="001D49EC"/>
    <w:rsid w:val="001D5EE4"/>
    <w:rsid w:val="001D7A00"/>
    <w:rsid w:val="001E0667"/>
    <w:rsid w:val="001E44B0"/>
    <w:rsid w:val="001E54F6"/>
    <w:rsid w:val="001E5BCF"/>
    <w:rsid w:val="001E768D"/>
    <w:rsid w:val="001F0FD1"/>
    <w:rsid w:val="001F19BD"/>
    <w:rsid w:val="001F2C58"/>
    <w:rsid w:val="001F5CCC"/>
    <w:rsid w:val="001F6EB8"/>
    <w:rsid w:val="001F7CCA"/>
    <w:rsid w:val="00202097"/>
    <w:rsid w:val="00202BEC"/>
    <w:rsid w:val="00202D31"/>
    <w:rsid w:val="002042A2"/>
    <w:rsid w:val="002042CC"/>
    <w:rsid w:val="00205969"/>
    <w:rsid w:val="00210471"/>
    <w:rsid w:val="0021069E"/>
    <w:rsid w:val="00213727"/>
    <w:rsid w:val="00214082"/>
    <w:rsid w:val="002151C2"/>
    <w:rsid w:val="002155F0"/>
    <w:rsid w:val="00215EB3"/>
    <w:rsid w:val="0021623C"/>
    <w:rsid w:val="00216DBA"/>
    <w:rsid w:val="00216EAC"/>
    <w:rsid w:val="00220432"/>
    <w:rsid w:val="002209F3"/>
    <w:rsid w:val="00221933"/>
    <w:rsid w:val="00222297"/>
    <w:rsid w:val="00222607"/>
    <w:rsid w:val="00222C74"/>
    <w:rsid w:val="0022439E"/>
    <w:rsid w:val="002246F3"/>
    <w:rsid w:val="002255D0"/>
    <w:rsid w:val="0022591F"/>
    <w:rsid w:val="00226136"/>
    <w:rsid w:val="00226144"/>
    <w:rsid w:val="00226739"/>
    <w:rsid w:val="00227D0E"/>
    <w:rsid w:val="00230E95"/>
    <w:rsid w:val="002315FB"/>
    <w:rsid w:val="00231DC7"/>
    <w:rsid w:val="00233E37"/>
    <w:rsid w:val="00233F8C"/>
    <w:rsid w:val="00235327"/>
    <w:rsid w:val="00235A2D"/>
    <w:rsid w:val="002378B9"/>
    <w:rsid w:val="00242E76"/>
    <w:rsid w:val="00243E06"/>
    <w:rsid w:val="00245E82"/>
    <w:rsid w:val="00246F1E"/>
    <w:rsid w:val="00247460"/>
    <w:rsid w:val="0024776C"/>
    <w:rsid w:val="00250E01"/>
    <w:rsid w:val="00251283"/>
    <w:rsid w:val="00251BBA"/>
    <w:rsid w:val="00253A92"/>
    <w:rsid w:val="00254C83"/>
    <w:rsid w:val="00255B86"/>
    <w:rsid w:val="002577B2"/>
    <w:rsid w:val="00260ECB"/>
    <w:rsid w:val="0026102F"/>
    <w:rsid w:val="002610F9"/>
    <w:rsid w:val="00261A73"/>
    <w:rsid w:val="00261CD3"/>
    <w:rsid w:val="00261FDD"/>
    <w:rsid w:val="00262832"/>
    <w:rsid w:val="00262D2B"/>
    <w:rsid w:val="00263035"/>
    <w:rsid w:val="0026546E"/>
    <w:rsid w:val="0026700A"/>
    <w:rsid w:val="0026717D"/>
    <w:rsid w:val="002705EB"/>
    <w:rsid w:val="00273BA9"/>
    <w:rsid w:val="00274165"/>
    <w:rsid w:val="002760FB"/>
    <w:rsid w:val="00276148"/>
    <w:rsid w:val="00276927"/>
    <w:rsid w:val="0028052B"/>
    <w:rsid w:val="00280C52"/>
    <w:rsid w:val="00280E5C"/>
    <w:rsid w:val="00285F18"/>
    <w:rsid w:val="002861AE"/>
    <w:rsid w:val="00287FE9"/>
    <w:rsid w:val="002900B4"/>
    <w:rsid w:val="00291D01"/>
    <w:rsid w:val="0029226F"/>
    <w:rsid w:val="002938EB"/>
    <w:rsid w:val="002945BA"/>
    <w:rsid w:val="00297892"/>
    <w:rsid w:val="002A22EF"/>
    <w:rsid w:val="002A4175"/>
    <w:rsid w:val="002A6457"/>
    <w:rsid w:val="002A669A"/>
    <w:rsid w:val="002A6A68"/>
    <w:rsid w:val="002A6B95"/>
    <w:rsid w:val="002A723A"/>
    <w:rsid w:val="002A770E"/>
    <w:rsid w:val="002B070F"/>
    <w:rsid w:val="002B102E"/>
    <w:rsid w:val="002B40E0"/>
    <w:rsid w:val="002B42B8"/>
    <w:rsid w:val="002B4D7E"/>
    <w:rsid w:val="002B51DA"/>
    <w:rsid w:val="002B575E"/>
    <w:rsid w:val="002B78CC"/>
    <w:rsid w:val="002C0671"/>
    <w:rsid w:val="002C18B5"/>
    <w:rsid w:val="002C2208"/>
    <w:rsid w:val="002C41CC"/>
    <w:rsid w:val="002C4B4B"/>
    <w:rsid w:val="002C508A"/>
    <w:rsid w:val="002C5C57"/>
    <w:rsid w:val="002D098F"/>
    <w:rsid w:val="002D0D36"/>
    <w:rsid w:val="002D5005"/>
    <w:rsid w:val="002D573E"/>
    <w:rsid w:val="002D6711"/>
    <w:rsid w:val="002D6A8D"/>
    <w:rsid w:val="002E014B"/>
    <w:rsid w:val="002E1040"/>
    <w:rsid w:val="002E11AD"/>
    <w:rsid w:val="002E282B"/>
    <w:rsid w:val="002E28A6"/>
    <w:rsid w:val="002E4747"/>
    <w:rsid w:val="002E5ED9"/>
    <w:rsid w:val="002E6C81"/>
    <w:rsid w:val="002E6E1A"/>
    <w:rsid w:val="002F126A"/>
    <w:rsid w:val="002F28C5"/>
    <w:rsid w:val="002F2D15"/>
    <w:rsid w:val="002F46E3"/>
    <w:rsid w:val="002F4E90"/>
    <w:rsid w:val="00300375"/>
    <w:rsid w:val="003016A8"/>
    <w:rsid w:val="00301707"/>
    <w:rsid w:val="00301870"/>
    <w:rsid w:val="00301BE8"/>
    <w:rsid w:val="0030271B"/>
    <w:rsid w:val="00302805"/>
    <w:rsid w:val="003037FC"/>
    <w:rsid w:val="00303939"/>
    <w:rsid w:val="00304035"/>
    <w:rsid w:val="00305DE6"/>
    <w:rsid w:val="00305DE9"/>
    <w:rsid w:val="0030732C"/>
    <w:rsid w:val="00311183"/>
    <w:rsid w:val="00311B06"/>
    <w:rsid w:val="003130E0"/>
    <w:rsid w:val="00313F70"/>
    <w:rsid w:val="00314B49"/>
    <w:rsid w:val="0031575A"/>
    <w:rsid w:val="00315C7F"/>
    <w:rsid w:val="0031614C"/>
    <w:rsid w:val="00316A2F"/>
    <w:rsid w:val="00317A78"/>
    <w:rsid w:val="00321056"/>
    <w:rsid w:val="00321641"/>
    <w:rsid w:val="00321F6B"/>
    <w:rsid w:val="00322002"/>
    <w:rsid w:val="003225EC"/>
    <w:rsid w:val="0032487F"/>
    <w:rsid w:val="0033050B"/>
    <w:rsid w:val="003307C1"/>
    <w:rsid w:val="00330D24"/>
    <w:rsid w:val="0033149D"/>
    <w:rsid w:val="0033202A"/>
    <w:rsid w:val="003322FE"/>
    <w:rsid w:val="003324A3"/>
    <w:rsid w:val="00332946"/>
    <w:rsid w:val="003335E1"/>
    <w:rsid w:val="00334530"/>
    <w:rsid w:val="00335BAD"/>
    <w:rsid w:val="003361CA"/>
    <w:rsid w:val="00336592"/>
    <w:rsid w:val="00336A7B"/>
    <w:rsid w:val="00337845"/>
    <w:rsid w:val="00340C91"/>
    <w:rsid w:val="003411C2"/>
    <w:rsid w:val="00341911"/>
    <w:rsid w:val="00341EB4"/>
    <w:rsid w:val="00342DFC"/>
    <w:rsid w:val="00343083"/>
    <w:rsid w:val="003430BF"/>
    <w:rsid w:val="003441BF"/>
    <w:rsid w:val="0034462F"/>
    <w:rsid w:val="00345235"/>
    <w:rsid w:val="00345282"/>
    <w:rsid w:val="00345B35"/>
    <w:rsid w:val="00347345"/>
    <w:rsid w:val="00347CD6"/>
    <w:rsid w:val="00350192"/>
    <w:rsid w:val="00351924"/>
    <w:rsid w:val="00351AA9"/>
    <w:rsid w:val="00351B05"/>
    <w:rsid w:val="00353383"/>
    <w:rsid w:val="00354380"/>
    <w:rsid w:val="0035590F"/>
    <w:rsid w:val="003568F2"/>
    <w:rsid w:val="00357ABF"/>
    <w:rsid w:val="00360858"/>
    <w:rsid w:val="00360B57"/>
    <w:rsid w:val="00360E0A"/>
    <w:rsid w:val="00362154"/>
    <w:rsid w:val="0036352C"/>
    <w:rsid w:val="00365853"/>
    <w:rsid w:val="00365893"/>
    <w:rsid w:val="00365FFD"/>
    <w:rsid w:val="0036609D"/>
    <w:rsid w:val="0036773D"/>
    <w:rsid w:val="00371595"/>
    <w:rsid w:val="003739D0"/>
    <w:rsid w:val="00374118"/>
    <w:rsid w:val="003751A9"/>
    <w:rsid w:val="003814C3"/>
    <w:rsid w:val="00381BAB"/>
    <w:rsid w:val="00382D5D"/>
    <w:rsid w:val="00384E7F"/>
    <w:rsid w:val="00385192"/>
    <w:rsid w:val="00385559"/>
    <w:rsid w:val="00386D73"/>
    <w:rsid w:val="00390845"/>
    <w:rsid w:val="00391B8C"/>
    <w:rsid w:val="00392E2B"/>
    <w:rsid w:val="00393F39"/>
    <w:rsid w:val="00395C42"/>
    <w:rsid w:val="00396309"/>
    <w:rsid w:val="00397AC7"/>
    <w:rsid w:val="003A00EB"/>
    <w:rsid w:val="003A051B"/>
    <w:rsid w:val="003A0B24"/>
    <w:rsid w:val="003A0BA7"/>
    <w:rsid w:val="003A2104"/>
    <w:rsid w:val="003A508A"/>
    <w:rsid w:val="003A51C7"/>
    <w:rsid w:val="003A7519"/>
    <w:rsid w:val="003B2CF8"/>
    <w:rsid w:val="003B31FE"/>
    <w:rsid w:val="003B337E"/>
    <w:rsid w:val="003B7E48"/>
    <w:rsid w:val="003C0249"/>
    <w:rsid w:val="003C0800"/>
    <w:rsid w:val="003C116B"/>
    <w:rsid w:val="003C289C"/>
    <w:rsid w:val="003C2C10"/>
    <w:rsid w:val="003C423A"/>
    <w:rsid w:val="003C4BB0"/>
    <w:rsid w:val="003C5551"/>
    <w:rsid w:val="003C6668"/>
    <w:rsid w:val="003C6C99"/>
    <w:rsid w:val="003C70A5"/>
    <w:rsid w:val="003C7681"/>
    <w:rsid w:val="003C79F0"/>
    <w:rsid w:val="003C7D6F"/>
    <w:rsid w:val="003D0CC4"/>
    <w:rsid w:val="003D0EDB"/>
    <w:rsid w:val="003D2476"/>
    <w:rsid w:val="003D26C4"/>
    <w:rsid w:val="003D2A31"/>
    <w:rsid w:val="003D4D6E"/>
    <w:rsid w:val="003D4FE9"/>
    <w:rsid w:val="003D53D1"/>
    <w:rsid w:val="003D6E1E"/>
    <w:rsid w:val="003E01AB"/>
    <w:rsid w:val="003E1781"/>
    <w:rsid w:val="003E3129"/>
    <w:rsid w:val="003E31AE"/>
    <w:rsid w:val="003E3FB1"/>
    <w:rsid w:val="003E6109"/>
    <w:rsid w:val="003E721D"/>
    <w:rsid w:val="003F3594"/>
    <w:rsid w:val="003F44A0"/>
    <w:rsid w:val="003F50D4"/>
    <w:rsid w:val="003F558F"/>
    <w:rsid w:val="003F7C0D"/>
    <w:rsid w:val="00400472"/>
    <w:rsid w:val="004021C7"/>
    <w:rsid w:val="00402B52"/>
    <w:rsid w:val="0040328E"/>
    <w:rsid w:val="0041005F"/>
    <w:rsid w:val="00410D17"/>
    <w:rsid w:val="00411A0D"/>
    <w:rsid w:val="00414388"/>
    <w:rsid w:val="0041442D"/>
    <w:rsid w:val="004154F3"/>
    <w:rsid w:val="004174C1"/>
    <w:rsid w:val="0042024F"/>
    <w:rsid w:val="0042283C"/>
    <w:rsid w:val="00423D63"/>
    <w:rsid w:val="00424ECC"/>
    <w:rsid w:val="00424F99"/>
    <w:rsid w:val="00431E52"/>
    <w:rsid w:val="00432741"/>
    <w:rsid w:val="00434121"/>
    <w:rsid w:val="004344CC"/>
    <w:rsid w:val="00434C93"/>
    <w:rsid w:val="00435846"/>
    <w:rsid w:val="004365D1"/>
    <w:rsid w:val="00437808"/>
    <w:rsid w:val="004400C5"/>
    <w:rsid w:val="00441752"/>
    <w:rsid w:val="00442D70"/>
    <w:rsid w:val="00443E1C"/>
    <w:rsid w:val="00445086"/>
    <w:rsid w:val="004457D6"/>
    <w:rsid w:val="00446A57"/>
    <w:rsid w:val="004475EF"/>
    <w:rsid w:val="004475F3"/>
    <w:rsid w:val="00447729"/>
    <w:rsid w:val="004514D1"/>
    <w:rsid w:val="004515D1"/>
    <w:rsid w:val="00452AA2"/>
    <w:rsid w:val="00456149"/>
    <w:rsid w:val="004568FE"/>
    <w:rsid w:val="00457FF1"/>
    <w:rsid w:val="0046101B"/>
    <w:rsid w:val="0046131E"/>
    <w:rsid w:val="004613B2"/>
    <w:rsid w:val="00462184"/>
    <w:rsid w:val="00463624"/>
    <w:rsid w:val="00463C48"/>
    <w:rsid w:val="00464FA5"/>
    <w:rsid w:val="004653FA"/>
    <w:rsid w:val="00466671"/>
    <w:rsid w:val="004670AB"/>
    <w:rsid w:val="00467D3D"/>
    <w:rsid w:val="00467E0D"/>
    <w:rsid w:val="00470F0E"/>
    <w:rsid w:val="004730CE"/>
    <w:rsid w:val="00474D10"/>
    <w:rsid w:val="004753E6"/>
    <w:rsid w:val="004759BD"/>
    <w:rsid w:val="00475CE2"/>
    <w:rsid w:val="004761C3"/>
    <w:rsid w:val="00480245"/>
    <w:rsid w:val="004804D1"/>
    <w:rsid w:val="004806E4"/>
    <w:rsid w:val="00480EFF"/>
    <w:rsid w:val="00482854"/>
    <w:rsid w:val="00482FE3"/>
    <w:rsid w:val="0048322C"/>
    <w:rsid w:val="00484E36"/>
    <w:rsid w:val="00485FD8"/>
    <w:rsid w:val="004874D7"/>
    <w:rsid w:val="004909BD"/>
    <w:rsid w:val="00492140"/>
    <w:rsid w:val="004945BD"/>
    <w:rsid w:val="004945CF"/>
    <w:rsid w:val="004951B8"/>
    <w:rsid w:val="00495686"/>
    <w:rsid w:val="00495BDF"/>
    <w:rsid w:val="00495F0A"/>
    <w:rsid w:val="0049695D"/>
    <w:rsid w:val="0049706D"/>
    <w:rsid w:val="004A061E"/>
    <w:rsid w:val="004A28C7"/>
    <w:rsid w:val="004A2EEC"/>
    <w:rsid w:val="004A2F3F"/>
    <w:rsid w:val="004A4463"/>
    <w:rsid w:val="004A5B5B"/>
    <w:rsid w:val="004A6362"/>
    <w:rsid w:val="004A6831"/>
    <w:rsid w:val="004B04E3"/>
    <w:rsid w:val="004B209E"/>
    <w:rsid w:val="004B3E27"/>
    <w:rsid w:val="004B5411"/>
    <w:rsid w:val="004B56FE"/>
    <w:rsid w:val="004B588B"/>
    <w:rsid w:val="004B5EA3"/>
    <w:rsid w:val="004B725C"/>
    <w:rsid w:val="004C2313"/>
    <w:rsid w:val="004C2354"/>
    <w:rsid w:val="004C2DBB"/>
    <w:rsid w:val="004C4677"/>
    <w:rsid w:val="004C6FDC"/>
    <w:rsid w:val="004D036F"/>
    <w:rsid w:val="004D1787"/>
    <w:rsid w:val="004D1C34"/>
    <w:rsid w:val="004D201A"/>
    <w:rsid w:val="004D3321"/>
    <w:rsid w:val="004D69FE"/>
    <w:rsid w:val="004E15B4"/>
    <w:rsid w:val="004E1D3D"/>
    <w:rsid w:val="004E209A"/>
    <w:rsid w:val="004E3346"/>
    <w:rsid w:val="004E3878"/>
    <w:rsid w:val="004E3887"/>
    <w:rsid w:val="004E4D72"/>
    <w:rsid w:val="004E5704"/>
    <w:rsid w:val="004E73D8"/>
    <w:rsid w:val="004F0474"/>
    <w:rsid w:val="004F0BAA"/>
    <w:rsid w:val="004F4DAC"/>
    <w:rsid w:val="004F6074"/>
    <w:rsid w:val="005005D5"/>
    <w:rsid w:val="00500DFD"/>
    <w:rsid w:val="00502A59"/>
    <w:rsid w:val="00503768"/>
    <w:rsid w:val="00506940"/>
    <w:rsid w:val="00507073"/>
    <w:rsid w:val="00510B21"/>
    <w:rsid w:val="005111C5"/>
    <w:rsid w:val="005113EC"/>
    <w:rsid w:val="00511460"/>
    <w:rsid w:val="00511F68"/>
    <w:rsid w:val="00513725"/>
    <w:rsid w:val="005141C0"/>
    <w:rsid w:val="005147F4"/>
    <w:rsid w:val="00515A0F"/>
    <w:rsid w:val="0051666B"/>
    <w:rsid w:val="00516B77"/>
    <w:rsid w:val="00516EB3"/>
    <w:rsid w:val="00517BC8"/>
    <w:rsid w:val="00517FB1"/>
    <w:rsid w:val="005204DB"/>
    <w:rsid w:val="0052061E"/>
    <w:rsid w:val="00520E8E"/>
    <w:rsid w:val="00521143"/>
    <w:rsid w:val="005223B4"/>
    <w:rsid w:val="00522D94"/>
    <w:rsid w:val="005234BB"/>
    <w:rsid w:val="00523901"/>
    <w:rsid w:val="0052397E"/>
    <w:rsid w:val="005242CA"/>
    <w:rsid w:val="00524563"/>
    <w:rsid w:val="00524610"/>
    <w:rsid w:val="00524D73"/>
    <w:rsid w:val="0053186A"/>
    <w:rsid w:val="00532C3E"/>
    <w:rsid w:val="0053462A"/>
    <w:rsid w:val="00534CE0"/>
    <w:rsid w:val="00534E3F"/>
    <w:rsid w:val="0053587F"/>
    <w:rsid w:val="00537C41"/>
    <w:rsid w:val="005416D3"/>
    <w:rsid w:val="0054191F"/>
    <w:rsid w:val="005429BD"/>
    <w:rsid w:val="005433C0"/>
    <w:rsid w:val="00545557"/>
    <w:rsid w:val="005459B1"/>
    <w:rsid w:val="00547A86"/>
    <w:rsid w:val="0055281C"/>
    <w:rsid w:val="00553386"/>
    <w:rsid w:val="00554383"/>
    <w:rsid w:val="00555F19"/>
    <w:rsid w:val="0055639D"/>
    <w:rsid w:val="00557326"/>
    <w:rsid w:val="00561891"/>
    <w:rsid w:val="00563A09"/>
    <w:rsid w:val="005643C5"/>
    <w:rsid w:val="005706E4"/>
    <w:rsid w:val="00571BCC"/>
    <w:rsid w:val="00572310"/>
    <w:rsid w:val="00575770"/>
    <w:rsid w:val="00577E60"/>
    <w:rsid w:val="005804C1"/>
    <w:rsid w:val="00580A92"/>
    <w:rsid w:val="005824C5"/>
    <w:rsid w:val="00583EFD"/>
    <w:rsid w:val="005846AA"/>
    <w:rsid w:val="00585895"/>
    <w:rsid w:val="005860CB"/>
    <w:rsid w:val="0058797D"/>
    <w:rsid w:val="00590F25"/>
    <w:rsid w:val="00592B5D"/>
    <w:rsid w:val="005937AC"/>
    <w:rsid w:val="00593958"/>
    <w:rsid w:val="005956DD"/>
    <w:rsid w:val="00595F7F"/>
    <w:rsid w:val="005A28EA"/>
    <w:rsid w:val="005A29A5"/>
    <w:rsid w:val="005A2D25"/>
    <w:rsid w:val="005A3646"/>
    <w:rsid w:val="005A5081"/>
    <w:rsid w:val="005A5177"/>
    <w:rsid w:val="005A69C0"/>
    <w:rsid w:val="005B3FEE"/>
    <w:rsid w:val="005B60AB"/>
    <w:rsid w:val="005B6754"/>
    <w:rsid w:val="005B6781"/>
    <w:rsid w:val="005C0254"/>
    <w:rsid w:val="005C08CD"/>
    <w:rsid w:val="005C1BBD"/>
    <w:rsid w:val="005C1DE3"/>
    <w:rsid w:val="005C21BE"/>
    <w:rsid w:val="005C2EF0"/>
    <w:rsid w:val="005C45D5"/>
    <w:rsid w:val="005C54D5"/>
    <w:rsid w:val="005C5B84"/>
    <w:rsid w:val="005C6051"/>
    <w:rsid w:val="005D0596"/>
    <w:rsid w:val="005D124C"/>
    <w:rsid w:val="005D20FF"/>
    <w:rsid w:val="005D2E99"/>
    <w:rsid w:val="005D2F8C"/>
    <w:rsid w:val="005D4EFE"/>
    <w:rsid w:val="005D612F"/>
    <w:rsid w:val="005D6FF8"/>
    <w:rsid w:val="005E03A1"/>
    <w:rsid w:val="005E03A7"/>
    <w:rsid w:val="005E0B89"/>
    <w:rsid w:val="005E0CD7"/>
    <w:rsid w:val="005E1026"/>
    <w:rsid w:val="005E1268"/>
    <w:rsid w:val="005E22A1"/>
    <w:rsid w:val="005F1040"/>
    <w:rsid w:val="005F2329"/>
    <w:rsid w:val="005F29B0"/>
    <w:rsid w:val="005F2E49"/>
    <w:rsid w:val="005F2EA8"/>
    <w:rsid w:val="005F42A3"/>
    <w:rsid w:val="005F43B1"/>
    <w:rsid w:val="005F642F"/>
    <w:rsid w:val="005F6A14"/>
    <w:rsid w:val="005F6BB9"/>
    <w:rsid w:val="005F6DDD"/>
    <w:rsid w:val="0060182B"/>
    <w:rsid w:val="006026FD"/>
    <w:rsid w:val="00602CB3"/>
    <w:rsid w:val="0060535C"/>
    <w:rsid w:val="00605813"/>
    <w:rsid w:val="00606724"/>
    <w:rsid w:val="00606A88"/>
    <w:rsid w:val="00611F23"/>
    <w:rsid w:val="00612EE5"/>
    <w:rsid w:val="00616311"/>
    <w:rsid w:val="00621731"/>
    <w:rsid w:val="0062226F"/>
    <w:rsid w:val="00622C00"/>
    <w:rsid w:val="006239AB"/>
    <w:rsid w:val="006241D4"/>
    <w:rsid w:val="006248FF"/>
    <w:rsid w:val="006250D8"/>
    <w:rsid w:val="0062714D"/>
    <w:rsid w:val="00627FAD"/>
    <w:rsid w:val="006308A1"/>
    <w:rsid w:val="0063246C"/>
    <w:rsid w:val="00634BB0"/>
    <w:rsid w:val="00636827"/>
    <w:rsid w:val="006406AF"/>
    <w:rsid w:val="00640797"/>
    <w:rsid w:val="00640830"/>
    <w:rsid w:val="00640C8B"/>
    <w:rsid w:val="0064129F"/>
    <w:rsid w:val="00641A58"/>
    <w:rsid w:val="00642DED"/>
    <w:rsid w:val="006433FF"/>
    <w:rsid w:val="00643C8A"/>
    <w:rsid w:val="006448C0"/>
    <w:rsid w:val="00645283"/>
    <w:rsid w:val="00645C7A"/>
    <w:rsid w:val="00646A2A"/>
    <w:rsid w:val="00647AD6"/>
    <w:rsid w:val="00651DCF"/>
    <w:rsid w:val="00654BA1"/>
    <w:rsid w:val="00654F11"/>
    <w:rsid w:val="006553CC"/>
    <w:rsid w:val="0065556B"/>
    <w:rsid w:val="00656FC5"/>
    <w:rsid w:val="006574E0"/>
    <w:rsid w:val="0066343C"/>
    <w:rsid w:val="006639BB"/>
    <w:rsid w:val="006639E2"/>
    <w:rsid w:val="00665861"/>
    <w:rsid w:val="0066590C"/>
    <w:rsid w:val="00666754"/>
    <w:rsid w:val="00667523"/>
    <w:rsid w:val="0066759D"/>
    <w:rsid w:val="0066798F"/>
    <w:rsid w:val="006706E5"/>
    <w:rsid w:val="00670716"/>
    <w:rsid w:val="0067093E"/>
    <w:rsid w:val="0067715F"/>
    <w:rsid w:val="0068077C"/>
    <w:rsid w:val="00682BD8"/>
    <w:rsid w:val="006838DB"/>
    <w:rsid w:val="00686078"/>
    <w:rsid w:val="00686D7B"/>
    <w:rsid w:val="00690AA2"/>
    <w:rsid w:val="00690FF0"/>
    <w:rsid w:val="00691AB0"/>
    <w:rsid w:val="00692C55"/>
    <w:rsid w:val="00693381"/>
    <w:rsid w:val="006946F2"/>
    <w:rsid w:val="00694FF5"/>
    <w:rsid w:val="006951FA"/>
    <w:rsid w:val="006955AC"/>
    <w:rsid w:val="006A05CB"/>
    <w:rsid w:val="006A1B67"/>
    <w:rsid w:val="006A1FA4"/>
    <w:rsid w:val="006A3234"/>
    <w:rsid w:val="006A39A7"/>
    <w:rsid w:val="006A51DE"/>
    <w:rsid w:val="006A790A"/>
    <w:rsid w:val="006A7FA3"/>
    <w:rsid w:val="006B0402"/>
    <w:rsid w:val="006B2619"/>
    <w:rsid w:val="006B7518"/>
    <w:rsid w:val="006C06D7"/>
    <w:rsid w:val="006C0995"/>
    <w:rsid w:val="006C0A01"/>
    <w:rsid w:val="006C2A5B"/>
    <w:rsid w:val="006C3F3E"/>
    <w:rsid w:val="006C4AEF"/>
    <w:rsid w:val="006C4C91"/>
    <w:rsid w:val="006C6571"/>
    <w:rsid w:val="006C6D64"/>
    <w:rsid w:val="006C6E76"/>
    <w:rsid w:val="006D0A50"/>
    <w:rsid w:val="006D1DC7"/>
    <w:rsid w:val="006D26CD"/>
    <w:rsid w:val="006D2E12"/>
    <w:rsid w:val="006D34FB"/>
    <w:rsid w:val="006D718E"/>
    <w:rsid w:val="006D747E"/>
    <w:rsid w:val="006E08DC"/>
    <w:rsid w:val="006E27D7"/>
    <w:rsid w:val="006E3A1A"/>
    <w:rsid w:val="006E3AF9"/>
    <w:rsid w:val="006E5979"/>
    <w:rsid w:val="006E5CD3"/>
    <w:rsid w:val="006E66AF"/>
    <w:rsid w:val="006F012F"/>
    <w:rsid w:val="006F0D06"/>
    <w:rsid w:val="006F2953"/>
    <w:rsid w:val="006F3D61"/>
    <w:rsid w:val="006F4AA7"/>
    <w:rsid w:val="006F53E0"/>
    <w:rsid w:val="006F5BE8"/>
    <w:rsid w:val="006F7CF3"/>
    <w:rsid w:val="00700930"/>
    <w:rsid w:val="007019A1"/>
    <w:rsid w:val="00702D49"/>
    <w:rsid w:val="00704612"/>
    <w:rsid w:val="00705957"/>
    <w:rsid w:val="007106D9"/>
    <w:rsid w:val="00710BEB"/>
    <w:rsid w:val="00710C68"/>
    <w:rsid w:val="00715F1A"/>
    <w:rsid w:val="0071664D"/>
    <w:rsid w:val="0071670E"/>
    <w:rsid w:val="007207CC"/>
    <w:rsid w:val="0072344B"/>
    <w:rsid w:val="007251AF"/>
    <w:rsid w:val="0072557B"/>
    <w:rsid w:val="007268E0"/>
    <w:rsid w:val="00727B7F"/>
    <w:rsid w:val="00730895"/>
    <w:rsid w:val="00730927"/>
    <w:rsid w:val="0073374B"/>
    <w:rsid w:val="007345D7"/>
    <w:rsid w:val="0073626C"/>
    <w:rsid w:val="00736317"/>
    <w:rsid w:val="007363C4"/>
    <w:rsid w:val="00736643"/>
    <w:rsid w:val="00736A65"/>
    <w:rsid w:val="00741369"/>
    <w:rsid w:val="007454A0"/>
    <w:rsid w:val="00745C2D"/>
    <w:rsid w:val="00745D89"/>
    <w:rsid w:val="00746B20"/>
    <w:rsid w:val="00746F30"/>
    <w:rsid w:val="007479BB"/>
    <w:rsid w:val="00747B7D"/>
    <w:rsid w:val="00751796"/>
    <w:rsid w:val="00751B49"/>
    <w:rsid w:val="007521B6"/>
    <w:rsid w:val="007525A6"/>
    <w:rsid w:val="00752B93"/>
    <w:rsid w:val="00753940"/>
    <w:rsid w:val="00754542"/>
    <w:rsid w:val="007549B8"/>
    <w:rsid w:val="00755E76"/>
    <w:rsid w:val="00760F7F"/>
    <w:rsid w:val="00762B2B"/>
    <w:rsid w:val="0076669B"/>
    <w:rsid w:val="0076723B"/>
    <w:rsid w:val="0077068D"/>
    <w:rsid w:val="007716F2"/>
    <w:rsid w:val="00771FC5"/>
    <w:rsid w:val="0077333D"/>
    <w:rsid w:val="0077476A"/>
    <w:rsid w:val="00775130"/>
    <w:rsid w:val="00775559"/>
    <w:rsid w:val="00775FC5"/>
    <w:rsid w:val="007761F4"/>
    <w:rsid w:val="00776C65"/>
    <w:rsid w:val="00777784"/>
    <w:rsid w:val="00777833"/>
    <w:rsid w:val="0078029F"/>
    <w:rsid w:val="007814A2"/>
    <w:rsid w:val="00781EED"/>
    <w:rsid w:val="007839C5"/>
    <w:rsid w:val="00784C48"/>
    <w:rsid w:val="0078591A"/>
    <w:rsid w:val="00785DA3"/>
    <w:rsid w:val="00785E2E"/>
    <w:rsid w:val="00787874"/>
    <w:rsid w:val="00791BD9"/>
    <w:rsid w:val="0079325D"/>
    <w:rsid w:val="00794713"/>
    <w:rsid w:val="007955E5"/>
    <w:rsid w:val="00795804"/>
    <w:rsid w:val="00797BD0"/>
    <w:rsid w:val="007A02ED"/>
    <w:rsid w:val="007A09DF"/>
    <w:rsid w:val="007A0B6F"/>
    <w:rsid w:val="007A12B6"/>
    <w:rsid w:val="007A1EEA"/>
    <w:rsid w:val="007A2471"/>
    <w:rsid w:val="007A2810"/>
    <w:rsid w:val="007A38F8"/>
    <w:rsid w:val="007A4CA7"/>
    <w:rsid w:val="007A5D8B"/>
    <w:rsid w:val="007A62B7"/>
    <w:rsid w:val="007A6D25"/>
    <w:rsid w:val="007B3091"/>
    <w:rsid w:val="007B4562"/>
    <w:rsid w:val="007B67DB"/>
    <w:rsid w:val="007B70D2"/>
    <w:rsid w:val="007C1E33"/>
    <w:rsid w:val="007C1F38"/>
    <w:rsid w:val="007C2969"/>
    <w:rsid w:val="007C2FF8"/>
    <w:rsid w:val="007C333F"/>
    <w:rsid w:val="007C69D0"/>
    <w:rsid w:val="007C6F21"/>
    <w:rsid w:val="007C7D6F"/>
    <w:rsid w:val="007D0CFF"/>
    <w:rsid w:val="007D1590"/>
    <w:rsid w:val="007D3568"/>
    <w:rsid w:val="007D58BB"/>
    <w:rsid w:val="007D5C3C"/>
    <w:rsid w:val="007D61D4"/>
    <w:rsid w:val="007D6404"/>
    <w:rsid w:val="007D7322"/>
    <w:rsid w:val="007D78F1"/>
    <w:rsid w:val="007E212F"/>
    <w:rsid w:val="007E3AAD"/>
    <w:rsid w:val="007E5076"/>
    <w:rsid w:val="007E54DA"/>
    <w:rsid w:val="007E5ACF"/>
    <w:rsid w:val="007E64E6"/>
    <w:rsid w:val="007E6715"/>
    <w:rsid w:val="007E6DEC"/>
    <w:rsid w:val="007E6E25"/>
    <w:rsid w:val="007F0020"/>
    <w:rsid w:val="007F016C"/>
    <w:rsid w:val="007F06D2"/>
    <w:rsid w:val="007F091E"/>
    <w:rsid w:val="007F2A08"/>
    <w:rsid w:val="007F2B31"/>
    <w:rsid w:val="007F2D5D"/>
    <w:rsid w:val="007F3005"/>
    <w:rsid w:val="007F4A0C"/>
    <w:rsid w:val="007F4CA2"/>
    <w:rsid w:val="007F4F25"/>
    <w:rsid w:val="007F6274"/>
    <w:rsid w:val="007F6DAA"/>
    <w:rsid w:val="007F78DC"/>
    <w:rsid w:val="007F79B8"/>
    <w:rsid w:val="008059F7"/>
    <w:rsid w:val="00805CF6"/>
    <w:rsid w:val="008061F5"/>
    <w:rsid w:val="00806E17"/>
    <w:rsid w:val="0080778C"/>
    <w:rsid w:val="00807C59"/>
    <w:rsid w:val="008130AB"/>
    <w:rsid w:val="008159AD"/>
    <w:rsid w:val="00815BBB"/>
    <w:rsid w:val="00816317"/>
    <w:rsid w:val="00820364"/>
    <w:rsid w:val="00820C3E"/>
    <w:rsid w:val="00822654"/>
    <w:rsid w:val="008245D2"/>
    <w:rsid w:val="00825DE2"/>
    <w:rsid w:val="0082605C"/>
    <w:rsid w:val="008266B3"/>
    <w:rsid w:val="00826DC2"/>
    <w:rsid w:val="00827B88"/>
    <w:rsid w:val="0083253D"/>
    <w:rsid w:val="00832670"/>
    <w:rsid w:val="00833AFB"/>
    <w:rsid w:val="0083470C"/>
    <w:rsid w:val="00840767"/>
    <w:rsid w:val="00840C07"/>
    <w:rsid w:val="00842C83"/>
    <w:rsid w:val="008432D2"/>
    <w:rsid w:val="00844558"/>
    <w:rsid w:val="0084568B"/>
    <w:rsid w:val="00845C4F"/>
    <w:rsid w:val="00846950"/>
    <w:rsid w:val="0084797E"/>
    <w:rsid w:val="00851565"/>
    <w:rsid w:val="00852CCB"/>
    <w:rsid w:val="008539B7"/>
    <w:rsid w:val="00853C50"/>
    <w:rsid w:val="00853E25"/>
    <w:rsid w:val="00853E46"/>
    <w:rsid w:val="0085689F"/>
    <w:rsid w:val="00857352"/>
    <w:rsid w:val="00857B96"/>
    <w:rsid w:val="00861012"/>
    <w:rsid w:val="008655F3"/>
    <w:rsid w:val="00865DC3"/>
    <w:rsid w:val="00867375"/>
    <w:rsid w:val="00870852"/>
    <w:rsid w:val="00871E4E"/>
    <w:rsid w:val="00874745"/>
    <w:rsid w:val="00874D45"/>
    <w:rsid w:val="008764A9"/>
    <w:rsid w:val="00880098"/>
    <w:rsid w:val="00880DE8"/>
    <w:rsid w:val="00881AB3"/>
    <w:rsid w:val="00881C4C"/>
    <w:rsid w:val="00882CCA"/>
    <w:rsid w:val="008836D0"/>
    <w:rsid w:val="00890E0F"/>
    <w:rsid w:val="0089251D"/>
    <w:rsid w:val="0089587E"/>
    <w:rsid w:val="00897D27"/>
    <w:rsid w:val="008A1C2B"/>
    <w:rsid w:val="008A5268"/>
    <w:rsid w:val="008A5888"/>
    <w:rsid w:val="008A65FB"/>
    <w:rsid w:val="008A7E03"/>
    <w:rsid w:val="008B029F"/>
    <w:rsid w:val="008B0D98"/>
    <w:rsid w:val="008B474A"/>
    <w:rsid w:val="008B57B2"/>
    <w:rsid w:val="008B77D7"/>
    <w:rsid w:val="008C0336"/>
    <w:rsid w:val="008C0709"/>
    <w:rsid w:val="008C10E3"/>
    <w:rsid w:val="008C28C2"/>
    <w:rsid w:val="008C2EA3"/>
    <w:rsid w:val="008C32E4"/>
    <w:rsid w:val="008C33F4"/>
    <w:rsid w:val="008C4162"/>
    <w:rsid w:val="008C6AF4"/>
    <w:rsid w:val="008D1622"/>
    <w:rsid w:val="008D1E53"/>
    <w:rsid w:val="008D257D"/>
    <w:rsid w:val="008D37B5"/>
    <w:rsid w:val="008D3E79"/>
    <w:rsid w:val="008D4484"/>
    <w:rsid w:val="008D6B96"/>
    <w:rsid w:val="008D7E4E"/>
    <w:rsid w:val="008D7F05"/>
    <w:rsid w:val="008E171B"/>
    <w:rsid w:val="008E20B9"/>
    <w:rsid w:val="008E27FE"/>
    <w:rsid w:val="008E2D2B"/>
    <w:rsid w:val="008E31BA"/>
    <w:rsid w:val="008E6D51"/>
    <w:rsid w:val="008F05E6"/>
    <w:rsid w:val="008F13C8"/>
    <w:rsid w:val="008F16BC"/>
    <w:rsid w:val="008F1D3D"/>
    <w:rsid w:val="008F1E6E"/>
    <w:rsid w:val="008F277C"/>
    <w:rsid w:val="008F6C25"/>
    <w:rsid w:val="008F6FEF"/>
    <w:rsid w:val="008F74BD"/>
    <w:rsid w:val="008F7FFA"/>
    <w:rsid w:val="0090237A"/>
    <w:rsid w:val="00905297"/>
    <w:rsid w:val="00905DBD"/>
    <w:rsid w:val="0090777E"/>
    <w:rsid w:val="00907BE3"/>
    <w:rsid w:val="00907DAC"/>
    <w:rsid w:val="00910AB6"/>
    <w:rsid w:val="00910F30"/>
    <w:rsid w:val="00911198"/>
    <w:rsid w:val="0091167E"/>
    <w:rsid w:val="00912468"/>
    <w:rsid w:val="00912F57"/>
    <w:rsid w:val="00914031"/>
    <w:rsid w:val="009142DF"/>
    <w:rsid w:val="00914CF6"/>
    <w:rsid w:val="00917E79"/>
    <w:rsid w:val="00920733"/>
    <w:rsid w:val="00920B81"/>
    <w:rsid w:val="009220D2"/>
    <w:rsid w:val="0092232B"/>
    <w:rsid w:val="009224BE"/>
    <w:rsid w:val="00922A8F"/>
    <w:rsid w:val="00922E10"/>
    <w:rsid w:val="00922EA6"/>
    <w:rsid w:val="00923308"/>
    <w:rsid w:val="00924865"/>
    <w:rsid w:val="00924C02"/>
    <w:rsid w:val="009255EF"/>
    <w:rsid w:val="00926774"/>
    <w:rsid w:val="00927AFF"/>
    <w:rsid w:val="00930AEF"/>
    <w:rsid w:val="0093103C"/>
    <w:rsid w:val="0093200D"/>
    <w:rsid w:val="00932911"/>
    <w:rsid w:val="00932FCC"/>
    <w:rsid w:val="009338B2"/>
    <w:rsid w:val="00943BEE"/>
    <w:rsid w:val="0094478F"/>
    <w:rsid w:val="00944FC6"/>
    <w:rsid w:val="0094613A"/>
    <w:rsid w:val="00947261"/>
    <w:rsid w:val="00947475"/>
    <w:rsid w:val="00950140"/>
    <w:rsid w:val="00950685"/>
    <w:rsid w:val="009516C0"/>
    <w:rsid w:val="009524F2"/>
    <w:rsid w:val="00953B7B"/>
    <w:rsid w:val="0095412C"/>
    <w:rsid w:val="00954DC6"/>
    <w:rsid w:val="00956809"/>
    <w:rsid w:val="00957BF2"/>
    <w:rsid w:val="00961364"/>
    <w:rsid w:val="0096207A"/>
    <w:rsid w:val="00966F5B"/>
    <w:rsid w:val="00970A94"/>
    <w:rsid w:val="00974658"/>
    <w:rsid w:val="00974B22"/>
    <w:rsid w:val="00975CE6"/>
    <w:rsid w:val="00976206"/>
    <w:rsid w:val="00976E78"/>
    <w:rsid w:val="00980E20"/>
    <w:rsid w:val="00981242"/>
    <w:rsid w:val="009835F3"/>
    <w:rsid w:val="009848B4"/>
    <w:rsid w:val="00985223"/>
    <w:rsid w:val="009858FD"/>
    <w:rsid w:val="00986228"/>
    <w:rsid w:val="00990864"/>
    <w:rsid w:val="00990B8B"/>
    <w:rsid w:val="00991313"/>
    <w:rsid w:val="009927E4"/>
    <w:rsid w:val="0099483C"/>
    <w:rsid w:val="00994899"/>
    <w:rsid w:val="0099536C"/>
    <w:rsid w:val="009963AD"/>
    <w:rsid w:val="00996C48"/>
    <w:rsid w:val="009A23E4"/>
    <w:rsid w:val="009A3B1C"/>
    <w:rsid w:val="009A72FF"/>
    <w:rsid w:val="009A7B6D"/>
    <w:rsid w:val="009B0C39"/>
    <w:rsid w:val="009B1296"/>
    <w:rsid w:val="009B14C0"/>
    <w:rsid w:val="009B1ADD"/>
    <w:rsid w:val="009B1F12"/>
    <w:rsid w:val="009B2748"/>
    <w:rsid w:val="009B2D05"/>
    <w:rsid w:val="009B6CE1"/>
    <w:rsid w:val="009B6D21"/>
    <w:rsid w:val="009B73EA"/>
    <w:rsid w:val="009C08E3"/>
    <w:rsid w:val="009C1E4B"/>
    <w:rsid w:val="009C22B3"/>
    <w:rsid w:val="009C2E3F"/>
    <w:rsid w:val="009C55D9"/>
    <w:rsid w:val="009C5EAD"/>
    <w:rsid w:val="009C62EA"/>
    <w:rsid w:val="009C6598"/>
    <w:rsid w:val="009C6E1B"/>
    <w:rsid w:val="009C7B7A"/>
    <w:rsid w:val="009D4BDE"/>
    <w:rsid w:val="009D581E"/>
    <w:rsid w:val="009D5E79"/>
    <w:rsid w:val="009D7B38"/>
    <w:rsid w:val="009E055F"/>
    <w:rsid w:val="009E072D"/>
    <w:rsid w:val="009E21F6"/>
    <w:rsid w:val="009E2C8E"/>
    <w:rsid w:val="009E2F2F"/>
    <w:rsid w:val="009E376F"/>
    <w:rsid w:val="009E3C23"/>
    <w:rsid w:val="009E6276"/>
    <w:rsid w:val="009E6541"/>
    <w:rsid w:val="009E6F4B"/>
    <w:rsid w:val="009E7890"/>
    <w:rsid w:val="009F12E5"/>
    <w:rsid w:val="009F3525"/>
    <w:rsid w:val="009F4098"/>
    <w:rsid w:val="009F416A"/>
    <w:rsid w:val="009F7EB8"/>
    <w:rsid w:val="00A00D1B"/>
    <w:rsid w:val="00A02814"/>
    <w:rsid w:val="00A02FB3"/>
    <w:rsid w:val="00A0477F"/>
    <w:rsid w:val="00A04B06"/>
    <w:rsid w:val="00A06D68"/>
    <w:rsid w:val="00A0702A"/>
    <w:rsid w:val="00A147A2"/>
    <w:rsid w:val="00A14879"/>
    <w:rsid w:val="00A14E35"/>
    <w:rsid w:val="00A15919"/>
    <w:rsid w:val="00A16793"/>
    <w:rsid w:val="00A1729F"/>
    <w:rsid w:val="00A208A4"/>
    <w:rsid w:val="00A264CB"/>
    <w:rsid w:val="00A30687"/>
    <w:rsid w:val="00A31C04"/>
    <w:rsid w:val="00A32864"/>
    <w:rsid w:val="00A34A17"/>
    <w:rsid w:val="00A35450"/>
    <w:rsid w:val="00A35522"/>
    <w:rsid w:val="00A3578E"/>
    <w:rsid w:val="00A36447"/>
    <w:rsid w:val="00A378D7"/>
    <w:rsid w:val="00A4221B"/>
    <w:rsid w:val="00A43133"/>
    <w:rsid w:val="00A43650"/>
    <w:rsid w:val="00A4379C"/>
    <w:rsid w:val="00A45590"/>
    <w:rsid w:val="00A46104"/>
    <w:rsid w:val="00A46455"/>
    <w:rsid w:val="00A47B35"/>
    <w:rsid w:val="00A509BF"/>
    <w:rsid w:val="00A517EE"/>
    <w:rsid w:val="00A55350"/>
    <w:rsid w:val="00A56DBE"/>
    <w:rsid w:val="00A56F90"/>
    <w:rsid w:val="00A6074B"/>
    <w:rsid w:val="00A612DF"/>
    <w:rsid w:val="00A64D37"/>
    <w:rsid w:val="00A654B5"/>
    <w:rsid w:val="00A66594"/>
    <w:rsid w:val="00A67B6E"/>
    <w:rsid w:val="00A67DF8"/>
    <w:rsid w:val="00A71FBE"/>
    <w:rsid w:val="00A74F39"/>
    <w:rsid w:val="00A76BEF"/>
    <w:rsid w:val="00A77B85"/>
    <w:rsid w:val="00A77D02"/>
    <w:rsid w:val="00A77D71"/>
    <w:rsid w:val="00A80B4E"/>
    <w:rsid w:val="00A81857"/>
    <w:rsid w:val="00A835BE"/>
    <w:rsid w:val="00A84C1F"/>
    <w:rsid w:val="00A86DD0"/>
    <w:rsid w:val="00A91B15"/>
    <w:rsid w:val="00A92020"/>
    <w:rsid w:val="00A92A33"/>
    <w:rsid w:val="00A92CD4"/>
    <w:rsid w:val="00A95950"/>
    <w:rsid w:val="00A96011"/>
    <w:rsid w:val="00A96175"/>
    <w:rsid w:val="00A97734"/>
    <w:rsid w:val="00AA1C68"/>
    <w:rsid w:val="00AA1E44"/>
    <w:rsid w:val="00AA2300"/>
    <w:rsid w:val="00AA2E5D"/>
    <w:rsid w:val="00AA49B9"/>
    <w:rsid w:val="00AA4C80"/>
    <w:rsid w:val="00AA5796"/>
    <w:rsid w:val="00AA5F27"/>
    <w:rsid w:val="00AA6EE2"/>
    <w:rsid w:val="00AA7031"/>
    <w:rsid w:val="00AB00F2"/>
    <w:rsid w:val="00AB0145"/>
    <w:rsid w:val="00AB1190"/>
    <w:rsid w:val="00AB1883"/>
    <w:rsid w:val="00AB1FD4"/>
    <w:rsid w:val="00AB3F8C"/>
    <w:rsid w:val="00AB4018"/>
    <w:rsid w:val="00AB4973"/>
    <w:rsid w:val="00AB49F5"/>
    <w:rsid w:val="00AC1CE5"/>
    <w:rsid w:val="00AC1D99"/>
    <w:rsid w:val="00AC271D"/>
    <w:rsid w:val="00AC2993"/>
    <w:rsid w:val="00AC371D"/>
    <w:rsid w:val="00AC3C07"/>
    <w:rsid w:val="00AC427E"/>
    <w:rsid w:val="00AC54FE"/>
    <w:rsid w:val="00AC76DF"/>
    <w:rsid w:val="00AC7C1F"/>
    <w:rsid w:val="00AC7D7C"/>
    <w:rsid w:val="00AD04D7"/>
    <w:rsid w:val="00AD0C46"/>
    <w:rsid w:val="00AD0F21"/>
    <w:rsid w:val="00AD1CB1"/>
    <w:rsid w:val="00AD243D"/>
    <w:rsid w:val="00AD27BE"/>
    <w:rsid w:val="00AD2D5E"/>
    <w:rsid w:val="00AD2F9F"/>
    <w:rsid w:val="00AD3168"/>
    <w:rsid w:val="00AD43C8"/>
    <w:rsid w:val="00AD5EAB"/>
    <w:rsid w:val="00AD62A8"/>
    <w:rsid w:val="00AD7CA6"/>
    <w:rsid w:val="00AE0087"/>
    <w:rsid w:val="00AE22A7"/>
    <w:rsid w:val="00AE2447"/>
    <w:rsid w:val="00AE5BC9"/>
    <w:rsid w:val="00AE6E39"/>
    <w:rsid w:val="00AE7799"/>
    <w:rsid w:val="00AE797C"/>
    <w:rsid w:val="00AF0C6D"/>
    <w:rsid w:val="00AF0EAF"/>
    <w:rsid w:val="00AF22D2"/>
    <w:rsid w:val="00AF4490"/>
    <w:rsid w:val="00AF5520"/>
    <w:rsid w:val="00AF6103"/>
    <w:rsid w:val="00AF6379"/>
    <w:rsid w:val="00AF650D"/>
    <w:rsid w:val="00B01886"/>
    <w:rsid w:val="00B020DF"/>
    <w:rsid w:val="00B04261"/>
    <w:rsid w:val="00B04DF6"/>
    <w:rsid w:val="00B05446"/>
    <w:rsid w:val="00B05DFA"/>
    <w:rsid w:val="00B06DF8"/>
    <w:rsid w:val="00B07212"/>
    <w:rsid w:val="00B073EC"/>
    <w:rsid w:val="00B10B5C"/>
    <w:rsid w:val="00B10B62"/>
    <w:rsid w:val="00B11F2D"/>
    <w:rsid w:val="00B1262C"/>
    <w:rsid w:val="00B12D46"/>
    <w:rsid w:val="00B12D90"/>
    <w:rsid w:val="00B13EAE"/>
    <w:rsid w:val="00B14358"/>
    <w:rsid w:val="00B224E3"/>
    <w:rsid w:val="00B25E1B"/>
    <w:rsid w:val="00B26674"/>
    <w:rsid w:val="00B2788C"/>
    <w:rsid w:val="00B30364"/>
    <w:rsid w:val="00B361DE"/>
    <w:rsid w:val="00B3636F"/>
    <w:rsid w:val="00B37C0F"/>
    <w:rsid w:val="00B4017A"/>
    <w:rsid w:val="00B4097B"/>
    <w:rsid w:val="00B40C39"/>
    <w:rsid w:val="00B415B0"/>
    <w:rsid w:val="00B41C0B"/>
    <w:rsid w:val="00B424D7"/>
    <w:rsid w:val="00B44058"/>
    <w:rsid w:val="00B441FA"/>
    <w:rsid w:val="00B4436E"/>
    <w:rsid w:val="00B5315C"/>
    <w:rsid w:val="00B553BD"/>
    <w:rsid w:val="00B574F5"/>
    <w:rsid w:val="00B57E35"/>
    <w:rsid w:val="00B60DF2"/>
    <w:rsid w:val="00B60EB7"/>
    <w:rsid w:val="00B61CFC"/>
    <w:rsid w:val="00B63937"/>
    <w:rsid w:val="00B65024"/>
    <w:rsid w:val="00B65D61"/>
    <w:rsid w:val="00B6700D"/>
    <w:rsid w:val="00B670B4"/>
    <w:rsid w:val="00B673D6"/>
    <w:rsid w:val="00B717C8"/>
    <w:rsid w:val="00B73179"/>
    <w:rsid w:val="00B7413B"/>
    <w:rsid w:val="00B748E2"/>
    <w:rsid w:val="00B766FD"/>
    <w:rsid w:val="00B7720D"/>
    <w:rsid w:val="00B7787E"/>
    <w:rsid w:val="00B8245A"/>
    <w:rsid w:val="00B83807"/>
    <w:rsid w:val="00B83A31"/>
    <w:rsid w:val="00B8454E"/>
    <w:rsid w:val="00B84727"/>
    <w:rsid w:val="00B856B8"/>
    <w:rsid w:val="00B85778"/>
    <w:rsid w:val="00B86422"/>
    <w:rsid w:val="00B86520"/>
    <w:rsid w:val="00B87CB7"/>
    <w:rsid w:val="00B918EB"/>
    <w:rsid w:val="00B92EE4"/>
    <w:rsid w:val="00B9410E"/>
    <w:rsid w:val="00BA15E7"/>
    <w:rsid w:val="00BA3E6B"/>
    <w:rsid w:val="00BA4148"/>
    <w:rsid w:val="00BA4558"/>
    <w:rsid w:val="00BA4822"/>
    <w:rsid w:val="00BB0705"/>
    <w:rsid w:val="00BB15B3"/>
    <w:rsid w:val="00BB28A1"/>
    <w:rsid w:val="00BB32DC"/>
    <w:rsid w:val="00BB4108"/>
    <w:rsid w:val="00BB5153"/>
    <w:rsid w:val="00BB56DD"/>
    <w:rsid w:val="00BB59D7"/>
    <w:rsid w:val="00BB5BB1"/>
    <w:rsid w:val="00BB75C2"/>
    <w:rsid w:val="00BC0476"/>
    <w:rsid w:val="00BC0FB8"/>
    <w:rsid w:val="00BC13CF"/>
    <w:rsid w:val="00BC1EC2"/>
    <w:rsid w:val="00BC2B3A"/>
    <w:rsid w:val="00BC2CB3"/>
    <w:rsid w:val="00BC35AB"/>
    <w:rsid w:val="00BC3D22"/>
    <w:rsid w:val="00BC5EAF"/>
    <w:rsid w:val="00BC5F0B"/>
    <w:rsid w:val="00BC65CD"/>
    <w:rsid w:val="00BD049E"/>
    <w:rsid w:val="00BD0E1E"/>
    <w:rsid w:val="00BD1E00"/>
    <w:rsid w:val="00BD52CE"/>
    <w:rsid w:val="00BD73C5"/>
    <w:rsid w:val="00BE0244"/>
    <w:rsid w:val="00BE1648"/>
    <w:rsid w:val="00BE1BE8"/>
    <w:rsid w:val="00BE2794"/>
    <w:rsid w:val="00BE38E9"/>
    <w:rsid w:val="00BE464D"/>
    <w:rsid w:val="00BE581B"/>
    <w:rsid w:val="00BE5A63"/>
    <w:rsid w:val="00BE7B71"/>
    <w:rsid w:val="00BE7C2D"/>
    <w:rsid w:val="00BF0095"/>
    <w:rsid w:val="00BF0FCB"/>
    <w:rsid w:val="00BF3962"/>
    <w:rsid w:val="00BF3E81"/>
    <w:rsid w:val="00BF594F"/>
    <w:rsid w:val="00C02170"/>
    <w:rsid w:val="00C0346E"/>
    <w:rsid w:val="00C03665"/>
    <w:rsid w:val="00C037FD"/>
    <w:rsid w:val="00C05947"/>
    <w:rsid w:val="00C06E82"/>
    <w:rsid w:val="00C07265"/>
    <w:rsid w:val="00C105AF"/>
    <w:rsid w:val="00C116F2"/>
    <w:rsid w:val="00C1422A"/>
    <w:rsid w:val="00C14918"/>
    <w:rsid w:val="00C14A9C"/>
    <w:rsid w:val="00C1558E"/>
    <w:rsid w:val="00C15FD9"/>
    <w:rsid w:val="00C1618B"/>
    <w:rsid w:val="00C168B9"/>
    <w:rsid w:val="00C1716F"/>
    <w:rsid w:val="00C20619"/>
    <w:rsid w:val="00C207C2"/>
    <w:rsid w:val="00C20FB0"/>
    <w:rsid w:val="00C2189F"/>
    <w:rsid w:val="00C218FD"/>
    <w:rsid w:val="00C2323D"/>
    <w:rsid w:val="00C24780"/>
    <w:rsid w:val="00C248C5"/>
    <w:rsid w:val="00C3120A"/>
    <w:rsid w:val="00C31263"/>
    <w:rsid w:val="00C3226B"/>
    <w:rsid w:val="00C33596"/>
    <w:rsid w:val="00C33C24"/>
    <w:rsid w:val="00C34950"/>
    <w:rsid w:val="00C3648E"/>
    <w:rsid w:val="00C40FDD"/>
    <w:rsid w:val="00C42343"/>
    <w:rsid w:val="00C45C35"/>
    <w:rsid w:val="00C50F71"/>
    <w:rsid w:val="00C51475"/>
    <w:rsid w:val="00C5266B"/>
    <w:rsid w:val="00C528B3"/>
    <w:rsid w:val="00C53412"/>
    <w:rsid w:val="00C542B0"/>
    <w:rsid w:val="00C54309"/>
    <w:rsid w:val="00C54CF0"/>
    <w:rsid w:val="00C54ECC"/>
    <w:rsid w:val="00C55016"/>
    <w:rsid w:val="00C5672C"/>
    <w:rsid w:val="00C56C1F"/>
    <w:rsid w:val="00C56CE2"/>
    <w:rsid w:val="00C57EAD"/>
    <w:rsid w:val="00C60F20"/>
    <w:rsid w:val="00C613CE"/>
    <w:rsid w:val="00C61587"/>
    <w:rsid w:val="00C61A39"/>
    <w:rsid w:val="00C66A6A"/>
    <w:rsid w:val="00C67173"/>
    <w:rsid w:val="00C6717A"/>
    <w:rsid w:val="00C671BA"/>
    <w:rsid w:val="00C72C43"/>
    <w:rsid w:val="00C74A50"/>
    <w:rsid w:val="00C74BC7"/>
    <w:rsid w:val="00C7620B"/>
    <w:rsid w:val="00C7748E"/>
    <w:rsid w:val="00C8024E"/>
    <w:rsid w:val="00C80A59"/>
    <w:rsid w:val="00C81A45"/>
    <w:rsid w:val="00C81D4A"/>
    <w:rsid w:val="00C82A5F"/>
    <w:rsid w:val="00C84A2E"/>
    <w:rsid w:val="00C854C6"/>
    <w:rsid w:val="00C87BFA"/>
    <w:rsid w:val="00C911E0"/>
    <w:rsid w:val="00C92D74"/>
    <w:rsid w:val="00C93EF2"/>
    <w:rsid w:val="00C94593"/>
    <w:rsid w:val="00C963D8"/>
    <w:rsid w:val="00C9676A"/>
    <w:rsid w:val="00C9743F"/>
    <w:rsid w:val="00C976EE"/>
    <w:rsid w:val="00C97A79"/>
    <w:rsid w:val="00CA03E4"/>
    <w:rsid w:val="00CA1762"/>
    <w:rsid w:val="00CA2C93"/>
    <w:rsid w:val="00CA460E"/>
    <w:rsid w:val="00CA5B7F"/>
    <w:rsid w:val="00CA5EDD"/>
    <w:rsid w:val="00CA6703"/>
    <w:rsid w:val="00CA6ED5"/>
    <w:rsid w:val="00CA7AC2"/>
    <w:rsid w:val="00CB107A"/>
    <w:rsid w:val="00CB1C0E"/>
    <w:rsid w:val="00CB3062"/>
    <w:rsid w:val="00CB35E2"/>
    <w:rsid w:val="00CB3C6C"/>
    <w:rsid w:val="00CB4169"/>
    <w:rsid w:val="00CB4845"/>
    <w:rsid w:val="00CB6C7F"/>
    <w:rsid w:val="00CC1507"/>
    <w:rsid w:val="00CC154F"/>
    <w:rsid w:val="00CC290B"/>
    <w:rsid w:val="00CC2B19"/>
    <w:rsid w:val="00CC3376"/>
    <w:rsid w:val="00CC6B43"/>
    <w:rsid w:val="00CD03ED"/>
    <w:rsid w:val="00CD1088"/>
    <w:rsid w:val="00CD4341"/>
    <w:rsid w:val="00CD46F1"/>
    <w:rsid w:val="00CD47AD"/>
    <w:rsid w:val="00CD53EA"/>
    <w:rsid w:val="00CD6DA2"/>
    <w:rsid w:val="00CD7A44"/>
    <w:rsid w:val="00CE0269"/>
    <w:rsid w:val="00CE0D3F"/>
    <w:rsid w:val="00CE0FC8"/>
    <w:rsid w:val="00CE139A"/>
    <w:rsid w:val="00CE232E"/>
    <w:rsid w:val="00CE2B83"/>
    <w:rsid w:val="00CE7258"/>
    <w:rsid w:val="00CF025A"/>
    <w:rsid w:val="00CF0D86"/>
    <w:rsid w:val="00CF1254"/>
    <w:rsid w:val="00CF14E7"/>
    <w:rsid w:val="00CF3A2A"/>
    <w:rsid w:val="00CF3BDC"/>
    <w:rsid w:val="00CF3DD9"/>
    <w:rsid w:val="00CF505E"/>
    <w:rsid w:val="00CF5A25"/>
    <w:rsid w:val="00CF5BD0"/>
    <w:rsid w:val="00CF6742"/>
    <w:rsid w:val="00CF6C41"/>
    <w:rsid w:val="00CF6E8A"/>
    <w:rsid w:val="00CF7F2F"/>
    <w:rsid w:val="00D01356"/>
    <w:rsid w:val="00D0146C"/>
    <w:rsid w:val="00D051A1"/>
    <w:rsid w:val="00D07930"/>
    <w:rsid w:val="00D10822"/>
    <w:rsid w:val="00D11D37"/>
    <w:rsid w:val="00D1384E"/>
    <w:rsid w:val="00D1673D"/>
    <w:rsid w:val="00D21316"/>
    <w:rsid w:val="00D2252A"/>
    <w:rsid w:val="00D229AE"/>
    <w:rsid w:val="00D22E9A"/>
    <w:rsid w:val="00D24E94"/>
    <w:rsid w:val="00D25D41"/>
    <w:rsid w:val="00D26331"/>
    <w:rsid w:val="00D30E42"/>
    <w:rsid w:val="00D310F9"/>
    <w:rsid w:val="00D3146C"/>
    <w:rsid w:val="00D31FA0"/>
    <w:rsid w:val="00D32D63"/>
    <w:rsid w:val="00D32DEC"/>
    <w:rsid w:val="00D336E9"/>
    <w:rsid w:val="00D35105"/>
    <w:rsid w:val="00D351AC"/>
    <w:rsid w:val="00D35A62"/>
    <w:rsid w:val="00D35BE5"/>
    <w:rsid w:val="00D371FE"/>
    <w:rsid w:val="00D3747E"/>
    <w:rsid w:val="00D37E01"/>
    <w:rsid w:val="00D407A3"/>
    <w:rsid w:val="00D41F91"/>
    <w:rsid w:val="00D427F0"/>
    <w:rsid w:val="00D43139"/>
    <w:rsid w:val="00D4402E"/>
    <w:rsid w:val="00D44F80"/>
    <w:rsid w:val="00D45641"/>
    <w:rsid w:val="00D45B44"/>
    <w:rsid w:val="00D45D18"/>
    <w:rsid w:val="00D4614E"/>
    <w:rsid w:val="00D46195"/>
    <w:rsid w:val="00D46E82"/>
    <w:rsid w:val="00D47865"/>
    <w:rsid w:val="00D47B29"/>
    <w:rsid w:val="00D50423"/>
    <w:rsid w:val="00D5087D"/>
    <w:rsid w:val="00D52280"/>
    <w:rsid w:val="00D5267D"/>
    <w:rsid w:val="00D539C5"/>
    <w:rsid w:val="00D560B6"/>
    <w:rsid w:val="00D6077B"/>
    <w:rsid w:val="00D609E3"/>
    <w:rsid w:val="00D61772"/>
    <w:rsid w:val="00D62DD9"/>
    <w:rsid w:val="00D62F43"/>
    <w:rsid w:val="00D630DD"/>
    <w:rsid w:val="00D639AA"/>
    <w:rsid w:val="00D650AB"/>
    <w:rsid w:val="00D6521E"/>
    <w:rsid w:val="00D659DA"/>
    <w:rsid w:val="00D70121"/>
    <w:rsid w:val="00D70CD0"/>
    <w:rsid w:val="00D71896"/>
    <w:rsid w:val="00D7408B"/>
    <w:rsid w:val="00D7476A"/>
    <w:rsid w:val="00D75625"/>
    <w:rsid w:val="00D7708E"/>
    <w:rsid w:val="00D776B7"/>
    <w:rsid w:val="00D80B83"/>
    <w:rsid w:val="00D816DD"/>
    <w:rsid w:val="00D826F5"/>
    <w:rsid w:val="00D8273B"/>
    <w:rsid w:val="00D8299F"/>
    <w:rsid w:val="00D82D10"/>
    <w:rsid w:val="00D83646"/>
    <w:rsid w:val="00D8479F"/>
    <w:rsid w:val="00D85491"/>
    <w:rsid w:val="00D903CC"/>
    <w:rsid w:val="00D9127A"/>
    <w:rsid w:val="00D9297F"/>
    <w:rsid w:val="00D92A85"/>
    <w:rsid w:val="00D967B0"/>
    <w:rsid w:val="00D96EDC"/>
    <w:rsid w:val="00D97BA5"/>
    <w:rsid w:val="00DA0130"/>
    <w:rsid w:val="00DA111B"/>
    <w:rsid w:val="00DA11E4"/>
    <w:rsid w:val="00DA25D9"/>
    <w:rsid w:val="00DA35FF"/>
    <w:rsid w:val="00DA4239"/>
    <w:rsid w:val="00DA42B2"/>
    <w:rsid w:val="00DA558C"/>
    <w:rsid w:val="00DA600B"/>
    <w:rsid w:val="00DA7AC6"/>
    <w:rsid w:val="00DB1B38"/>
    <w:rsid w:val="00DB4D25"/>
    <w:rsid w:val="00DB64B4"/>
    <w:rsid w:val="00DB67BB"/>
    <w:rsid w:val="00DC0E1C"/>
    <w:rsid w:val="00DC21DF"/>
    <w:rsid w:val="00DC2448"/>
    <w:rsid w:val="00DC3967"/>
    <w:rsid w:val="00DC6B4F"/>
    <w:rsid w:val="00DD0FC9"/>
    <w:rsid w:val="00DD46E0"/>
    <w:rsid w:val="00DD5313"/>
    <w:rsid w:val="00DD74BF"/>
    <w:rsid w:val="00DD7C28"/>
    <w:rsid w:val="00DE1662"/>
    <w:rsid w:val="00DE335B"/>
    <w:rsid w:val="00DE33D3"/>
    <w:rsid w:val="00DE3452"/>
    <w:rsid w:val="00DE36BF"/>
    <w:rsid w:val="00DE4643"/>
    <w:rsid w:val="00DE4A4F"/>
    <w:rsid w:val="00DE4ADD"/>
    <w:rsid w:val="00DF03A2"/>
    <w:rsid w:val="00DF07E1"/>
    <w:rsid w:val="00DF0886"/>
    <w:rsid w:val="00DF0E34"/>
    <w:rsid w:val="00DF31C1"/>
    <w:rsid w:val="00DF44B5"/>
    <w:rsid w:val="00DF559E"/>
    <w:rsid w:val="00DF641B"/>
    <w:rsid w:val="00DF6DDF"/>
    <w:rsid w:val="00DF7583"/>
    <w:rsid w:val="00E00D6B"/>
    <w:rsid w:val="00E03CB8"/>
    <w:rsid w:val="00E06FD8"/>
    <w:rsid w:val="00E10D4B"/>
    <w:rsid w:val="00E117F9"/>
    <w:rsid w:val="00E11FBF"/>
    <w:rsid w:val="00E1273A"/>
    <w:rsid w:val="00E13A73"/>
    <w:rsid w:val="00E155DC"/>
    <w:rsid w:val="00E15A2A"/>
    <w:rsid w:val="00E15C9F"/>
    <w:rsid w:val="00E16855"/>
    <w:rsid w:val="00E17E69"/>
    <w:rsid w:val="00E23E48"/>
    <w:rsid w:val="00E245F1"/>
    <w:rsid w:val="00E25048"/>
    <w:rsid w:val="00E25F80"/>
    <w:rsid w:val="00E26203"/>
    <w:rsid w:val="00E2781A"/>
    <w:rsid w:val="00E3185B"/>
    <w:rsid w:val="00E32957"/>
    <w:rsid w:val="00E32CA9"/>
    <w:rsid w:val="00E331B0"/>
    <w:rsid w:val="00E338F6"/>
    <w:rsid w:val="00E34034"/>
    <w:rsid w:val="00E348AD"/>
    <w:rsid w:val="00E351D6"/>
    <w:rsid w:val="00E35BCF"/>
    <w:rsid w:val="00E35EDB"/>
    <w:rsid w:val="00E40C07"/>
    <w:rsid w:val="00E42229"/>
    <w:rsid w:val="00E42A5C"/>
    <w:rsid w:val="00E4455B"/>
    <w:rsid w:val="00E44D8B"/>
    <w:rsid w:val="00E450CA"/>
    <w:rsid w:val="00E46180"/>
    <w:rsid w:val="00E46272"/>
    <w:rsid w:val="00E46C90"/>
    <w:rsid w:val="00E52210"/>
    <w:rsid w:val="00E52EA3"/>
    <w:rsid w:val="00E53DD1"/>
    <w:rsid w:val="00E5491C"/>
    <w:rsid w:val="00E55B24"/>
    <w:rsid w:val="00E56284"/>
    <w:rsid w:val="00E62143"/>
    <w:rsid w:val="00E64AEF"/>
    <w:rsid w:val="00E6549B"/>
    <w:rsid w:val="00E65BE3"/>
    <w:rsid w:val="00E676B1"/>
    <w:rsid w:val="00E67DA4"/>
    <w:rsid w:val="00E70198"/>
    <w:rsid w:val="00E7240B"/>
    <w:rsid w:val="00E72736"/>
    <w:rsid w:val="00E73254"/>
    <w:rsid w:val="00E7489D"/>
    <w:rsid w:val="00E74BC1"/>
    <w:rsid w:val="00E75978"/>
    <w:rsid w:val="00E75B65"/>
    <w:rsid w:val="00E76676"/>
    <w:rsid w:val="00E76EA9"/>
    <w:rsid w:val="00E81258"/>
    <w:rsid w:val="00E81BB4"/>
    <w:rsid w:val="00E8318C"/>
    <w:rsid w:val="00E83B7C"/>
    <w:rsid w:val="00E8530E"/>
    <w:rsid w:val="00E8565E"/>
    <w:rsid w:val="00E85949"/>
    <w:rsid w:val="00E85B49"/>
    <w:rsid w:val="00E86C0A"/>
    <w:rsid w:val="00E90008"/>
    <w:rsid w:val="00E90F0A"/>
    <w:rsid w:val="00E93200"/>
    <w:rsid w:val="00E93243"/>
    <w:rsid w:val="00E936DC"/>
    <w:rsid w:val="00E947A7"/>
    <w:rsid w:val="00E96FB6"/>
    <w:rsid w:val="00E97987"/>
    <w:rsid w:val="00EA1525"/>
    <w:rsid w:val="00EA40E3"/>
    <w:rsid w:val="00EA4C06"/>
    <w:rsid w:val="00EA5C10"/>
    <w:rsid w:val="00EA6C3C"/>
    <w:rsid w:val="00EB0E09"/>
    <w:rsid w:val="00EB1B50"/>
    <w:rsid w:val="00EB21E4"/>
    <w:rsid w:val="00EB2BE8"/>
    <w:rsid w:val="00EB330C"/>
    <w:rsid w:val="00EB42FD"/>
    <w:rsid w:val="00EB64E1"/>
    <w:rsid w:val="00EB7A35"/>
    <w:rsid w:val="00EC20FD"/>
    <w:rsid w:val="00EC2901"/>
    <w:rsid w:val="00EC2E83"/>
    <w:rsid w:val="00EC3E07"/>
    <w:rsid w:val="00EC5053"/>
    <w:rsid w:val="00EC62B4"/>
    <w:rsid w:val="00EC6780"/>
    <w:rsid w:val="00EC7122"/>
    <w:rsid w:val="00EC7727"/>
    <w:rsid w:val="00ED43A3"/>
    <w:rsid w:val="00ED4B97"/>
    <w:rsid w:val="00ED59A8"/>
    <w:rsid w:val="00ED6AC8"/>
    <w:rsid w:val="00ED7ACC"/>
    <w:rsid w:val="00EE1F7A"/>
    <w:rsid w:val="00EE3472"/>
    <w:rsid w:val="00EE3772"/>
    <w:rsid w:val="00EE388A"/>
    <w:rsid w:val="00EE4058"/>
    <w:rsid w:val="00EE4A9F"/>
    <w:rsid w:val="00EE4B3B"/>
    <w:rsid w:val="00EE64C1"/>
    <w:rsid w:val="00EF0EC6"/>
    <w:rsid w:val="00EF116A"/>
    <w:rsid w:val="00EF27A9"/>
    <w:rsid w:val="00EF3314"/>
    <w:rsid w:val="00EF53E0"/>
    <w:rsid w:val="00EF5EAD"/>
    <w:rsid w:val="00EF60F9"/>
    <w:rsid w:val="00EF78D5"/>
    <w:rsid w:val="00F01A75"/>
    <w:rsid w:val="00F01B06"/>
    <w:rsid w:val="00F0275B"/>
    <w:rsid w:val="00F02970"/>
    <w:rsid w:val="00F0630F"/>
    <w:rsid w:val="00F06A43"/>
    <w:rsid w:val="00F11BAB"/>
    <w:rsid w:val="00F11DDA"/>
    <w:rsid w:val="00F13CCF"/>
    <w:rsid w:val="00F14922"/>
    <w:rsid w:val="00F149B2"/>
    <w:rsid w:val="00F15356"/>
    <w:rsid w:val="00F158C5"/>
    <w:rsid w:val="00F16425"/>
    <w:rsid w:val="00F206EC"/>
    <w:rsid w:val="00F21059"/>
    <w:rsid w:val="00F2118D"/>
    <w:rsid w:val="00F21245"/>
    <w:rsid w:val="00F23F4A"/>
    <w:rsid w:val="00F248D0"/>
    <w:rsid w:val="00F27A55"/>
    <w:rsid w:val="00F27F80"/>
    <w:rsid w:val="00F30003"/>
    <w:rsid w:val="00F30061"/>
    <w:rsid w:val="00F302D9"/>
    <w:rsid w:val="00F30B65"/>
    <w:rsid w:val="00F31BE9"/>
    <w:rsid w:val="00F32530"/>
    <w:rsid w:val="00F32D2A"/>
    <w:rsid w:val="00F34513"/>
    <w:rsid w:val="00F34655"/>
    <w:rsid w:val="00F362F5"/>
    <w:rsid w:val="00F363A6"/>
    <w:rsid w:val="00F372DA"/>
    <w:rsid w:val="00F40B19"/>
    <w:rsid w:val="00F4152D"/>
    <w:rsid w:val="00F4226D"/>
    <w:rsid w:val="00F42A8E"/>
    <w:rsid w:val="00F437B2"/>
    <w:rsid w:val="00F44B96"/>
    <w:rsid w:val="00F44D4C"/>
    <w:rsid w:val="00F458CC"/>
    <w:rsid w:val="00F46D7C"/>
    <w:rsid w:val="00F46DEE"/>
    <w:rsid w:val="00F47370"/>
    <w:rsid w:val="00F4762E"/>
    <w:rsid w:val="00F47EC1"/>
    <w:rsid w:val="00F50107"/>
    <w:rsid w:val="00F50F8C"/>
    <w:rsid w:val="00F514B5"/>
    <w:rsid w:val="00F52F55"/>
    <w:rsid w:val="00F52F7A"/>
    <w:rsid w:val="00F5341D"/>
    <w:rsid w:val="00F53B5A"/>
    <w:rsid w:val="00F544F2"/>
    <w:rsid w:val="00F544FA"/>
    <w:rsid w:val="00F54729"/>
    <w:rsid w:val="00F60780"/>
    <w:rsid w:val="00F6083E"/>
    <w:rsid w:val="00F612D8"/>
    <w:rsid w:val="00F623C9"/>
    <w:rsid w:val="00F623CA"/>
    <w:rsid w:val="00F6573F"/>
    <w:rsid w:val="00F65B0F"/>
    <w:rsid w:val="00F66533"/>
    <w:rsid w:val="00F667DF"/>
    <w:rsid w:val="00F67921"/>
    <w:rsid w:val="00F67B04"/>
    <w:rsid w:val="00F705F3"/>
    <w:rsid w:val="00F72127"/>
    <w:rsid w:val="00F73E94"/>
    <w:rsid w:val="00F75C5A"/>
    <w:rsid w:val="00F76E47"/>
    <w:rsid w:val="00F76F25"/>
    <w:rsid w:val="00F800BC"/>
    <w:rsid w:val="00F80B17"/>
    <w:rsid w:val="00F80D4C"/>
    <w:rsid w:val="00F81AE2"/>
    <w:rsid w:val="00F82260"/>
    <w:rsid w:val="00F83D56"/>
    <w:rsid w:val="00F84047"/>
    <w:rsid w:val="00F852B0"/>
    <w:rsid w:val="00F85CDC"/>
    <w:rsid w:val="00F8678A"/>
    <w:rsid w:val="00F87E25"/>
    <w:rsid w:val="00F91BC4"/>
    <w:rsid w:val="00F92BF9"/>
    <w:rsid w:val="00F95B82"/>
    <w:rsid w:val="00F963F8"/>
    <w:rsid w:val="00F967A9"/>
    <w:rsid w:val="00F9718B"/>
    <w:rsid w:val="00F97F33"/>
    <w:rsid w:val="00FA169A"/>
    <w:rsid w:val="00FA1F81"/>
    <w:rsid w:val="00FA2570"/>
    <w:rsid w:val="00FA2C27"/>
    <w:rsid w:val="00FA4C52"/>
    <w:rsid w:val="00FA54FF"/>
    <w:rsid w:val="00FA5558"/>
    <w:rsid w:val="00FA6D80"/>
    <w:rsid w:val="00FA6E94"/>
    <w:rsid w:val="00FA7A8C"/>
    <w:rsid w:val="00FB03BC"/>
    <w:rsid w:val="00FB2617"/>
    <w:rsid w:val="00FB3501"/>
    <w:rsid w:val="00FB4621"/>
    <w:rsid w:val="00FB5872"/>
    <w:rsid w:val="00FB5C91"/>
    <w:rsid w:val="00FB63AC"/>
    <w:rsid w:val="00FB77AC"/>
    <w:rsid w:val="00FC1343"/>
    <w:rsid w:val="00FC2B50"/>
    <w:rsid w:val="00FC4B46"/>
    <w:rsid w:val="00FC506E"/>
    <w:rsid w:val="00FC5577"/>
    <w:rsid w:val="00FC6AB2"/>
    <w:rsid w:val="00FC6D39"/>
    <w:rsid w:val="00FC7DDA"/>
    <w:rsid w:val="00FD33FE"/>
    <w:rsid w:val="00FD4F01"/>
    <w:rsid w:val="00FD5095"/>
    <w:rsid w:val="00FD5A6E"/>
    <w:rsid w:val="00FD5B1D"/>
    <w:rsid w:val="00FD5F57"/>
    <w:rsid w:val="00FD699D"/>
    <w:rsid w:val="00FD6A1E"/>
    <w:rsid w:val="00FD6BFE"/>
    <w:rsid w:val="00FE088C"/>
    <w:rsid w:val="00FE25C8"/>
    <w:rsid w:val="00FE4322"/>
    <w:rsid w:val="00FF0D1E"/>
    <w:rsid w:val="00FF0F5A"/>
    <w:rsid w:val="00FF12E8"/>
    <w:rsid w:val="00FF591A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0C542"/>
  <w15:chartTrackingRefBased/>
  <w15:docId w15:val="{49F0E29C-186B-469E-A214-3D74F18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Titre"/>
    <w:next w:val="Titre2"/>
    <w:link w:val="Titre1Car"/>
    <w:autoRedefine/>
    <w:uiPriority w:val="9"/>
    <w:qFormat/>
    <w:rsid w:val="00365853"/>
    <w:pPr>
      <w:keepNext/>
      <w:keepLines/>
      <w:numPr>
        <w:numId w:val="21"/>
      </w:numPr>
      <w:spacing w:before="240"/>
      <w:outlineLvl w:val="0"/>
    </w:pPr>
    <w:rPr>
      <w:rFonts w:asciiTheme="minorHAnsi" w:hAnsiTheme="minorHAnsi"/>
      <w:sz w:val="44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C7C1F"/>
    <w:pPr>
      <w:keepNext/>
      <w:keepLines/>
      <w:numPr>
        <w:ilvl w:val="1"/>
        <w:numId w:val="21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sz w:val="32"/>
      <w:szCs w:val="26"/>
      <w:lang w:val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B0D98"/>
    <w:pPr>
      <w:keepNext/>
      <w:keepLines/>
      <w:numPr>
        <w:numId w:val="4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sz w:val="32"/>
      <w:szCs w:val="24"/>
      <w:lang w:val="fr-FR"/>
    </w:rPr>
  </w:style>
  <w:style w:type="paragraph" w:styleId="Titre4">
    <w:name w:val="heading 4"/>
    <w:basedOn w:val="Titre3"/>
    <w:next w:val="Titre5"/>
    <w:link w:val="Titre4Car"/>
    <w:autoRedefine/>
    <w:uiPriority w:val="9"/>
    <w:unhideWhenUsed/>
    <w:qFormat/>
    <w:rsid w:val="00715F1A"/>
    <w:pPr>
      <w:numPr>
        <w:numId w:val="11"/>
      </w:numPr>
      <w:spacing w:line="360" w:lineRule="auto"/>
      <w:outlineLvl w:val="3"/>
    </w:pPr>
    <w:rPr>
      <w:i/>
      <w:iCs/>
      <w:color w:val="2F5496" w:themeColor="accent1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255EF"/>
    <w:pPr>
      <w:keepNext/>
      <w:keepLines/>
      <w:numPr>
        <w:ilvl w:val="4"/>
        <w:numId w:val="21"/>
      </w:numPr>
      <w:spacing w:before="40" w:after="0"/>
      <w:ind w:left="1134"/>
      <w:outlineLvl w:val="4"/>
    </w:pPr>
    <w:rPr>
      <w:rFonts w:asciiTheme="majorHAnsi" w:eastAsiaTheme="majorEastAsia" w:hAnsiTheme="majorHAnsi" w:cstheme="majorBidi"/>
      <w:color w:val="ED7D31" w:themeColor="accent2"/>
      <w:sz w:val="24"/>
      <w:lang w:val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255EF"/>
    <w:pPr>
      <w:keepNext/>
      <w:keepLines/>
      <w:numPr>
        <w:ilvl w:val="5"/>
        <w:numId w:val="21"/>
      </w:numPr>
      <w:spacing w:before="40" w:after="0"/>
      <w:ind w:left="1418"/>
      <w:outlineLvl w:val="5"/>
    </w:pPr>
    <w:rPr>
      <w:rFonts w:asciiTheme="majorHAnsi" w:eastAsiaTheme="majorEastAsia" w:hAnsiTheme="majorHAnsi" w:cstheme="majorBidi"/>
      <w:color w:val="70AD47" w:themeColor="accent6"/>
      <w:lang w:val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91BC4"/>
    <w:pPr>
      <w:keepNext/>
      <w:keepLines/>
      <w:numPr>
        <w:ilvl w:val="6"/>
        <w:numId w:val="32"/>
      </w:numPr>
      <w:spacing w:before="40" w:after="0"/>
      <w:ind w:left="241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A28F1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FA4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7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073"/>
  </w:style>
  <w:style w:type="paragraph" w:styleId="Pieddepage">
    <w:name w:val="footer"/>
    <w:basedOn w:val="Normal"/>
    <w:link w:val="PieddepageCar"/>
    <w:uiPriority w:val="99"/>
    <w:unhideWhenUsed/>
    <w:rsid w:val="00507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073"/>
  </w:style>
  <w:style w:type="table" w:styleId="Grilledutableau">
    <w:name w:val="Table Grid"/>
    <w:basedOn w:val="TableauNormal"/>
    <w:uiPriority w:val="39"/>
    <w:rsid w:val="0050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65853"/>
    <w:rPr>
      <w:rFonts w:eastAsiaTheme="majorEastAsia" w:cstheme="majorBidi"/>
      <w:spacing w:val="-10"/>
      <w:kern w:val="28"/>
      <w:sz w:val="44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rsid w:val="007E5ACF"/>
    <w:pPr>
      <w:numPr>
        <w:numId w:val="0"/>
      </w:numPr>
      <w:ind w:left="360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331B0"/>
    <w:pPr>
      <w:tabs>
        <w:tab w:val="left" w:pos="440"/>
        <w:tab w:val="right" w:leader="dot" w:pos="9062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E5AC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C7C1F"/>
    <w:rPr>
      <w:rFonts w:asciiTheme="majorHAnsi" w:eastAsiaTheme="majorEastAsia" w:hAnsiTheme="majorHAnsi" w:cstheme="majorBidi"/>
      <w:sz w:val="32"/>
      <w:szCs w:val="26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4759BD"/>
    <w:pPr>
      <w:tabs>
        <w:tab w:val="left" w:pos="993"/>
        <w:tab w:val="right" w:leader="dot" w:pos="9062"/>
      </w:tabs>
      <w:spacing w:before="120" w:after="0"/>
      <w:ind w:left="567"/>
    </w:pPr>
    <w:rPr>
      <w:rFonts w:cstheme="minorHAnsi"/>
      <w:b/>
      <w:bCs/>
    </w:rPr>
  </w:style>
  <w:style w:type="paragraph" w:styleId="Paragraphedeliste">
    <w:name w:val="List Paragraph"/>
    <w:basedOn w:val="Normal"/>
    <w:uiPriority w:val="34"/>
    <w:rsid w:val="0073092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B0D98"/>
    <w:rPr>
      <w:rFonts w:asciiTheme="majorHAnsi" w:eastAsiaTheme="majorEastAsia" w:hAnsiTheme="majorHAnsi" w:cstheme="majorBidi"/>
      <w:sz w:val="32"/>
      <w:szCs w:val="24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4759BD"/>
    <w:pPr>
      <w:tabs>
        <w:tab w:val="left" w:pos="1276"/>
        <w:tab w:val="right" w:leader="dot" w:pos="9062"/>
      </w:tabs>
      <w:spacing w:after="0"/>
      <w:ind w:left="993"/>
    </w:pPr>
    <w:rPr>
      <w:rFonts w:cstheme="minorHAnsi"/>
      <w:sz w:val="20"/>
      <w:szCs w:val="20"/>
    </w:rPr>
  </w:style>
  <w:style w:type="paragraph" w:customStyle="1" w:styleId="P1">
    <w:name w:val="P1"/>
    <w:next w:val="Normal"/>
    <w:link w:val="P1Car"/>
    <w:autoRedefine/>
    <w:qFormat/>
    <w:rsid w:val="00816317"/>
    <w:pPr>
      <w:spacing w:line="276" w:lineRule="auto"/>
      <w:ind w:left="1560"/>
    </w:pPr>
    <w:rPr>
      <w:sz w:val="28"/>
      <w:szCs w:val="24"/>
      <w:lang w:val="fr-FR"/>
    </w:rPr>
  </w:style>
  <w:style w:type="paragraph" w:styleId="Sansinterligne">
    <w:name w:val="No Spacing"/>
    <w:link w:val="SansinterligneCar"/>
    <w:uiPriority w:val="1"/>
    <w:rsid w:val="0031614C"/>
    <w:pPr>
      <w:spacing w:after="0" w:line="240" w:lineRule="auto"/>
    </w:pPr>
  </w:style>
  <w:style w:type="character" w:customStyle="1" w:styleId="P1Car">
    <w:name w:val="P1 Car"/>
    <w:basedOn w:val="Policepardfaut"/>
    <w:link w:val="P1"/>
    <w:rsid w:val="00816317"/>
    <w:rPr>
      <w:sz w:val="28"/>
      <w:szCs w:val="24"/>
      <w:lang w:val="fr-FR"/>
    </w:rPr>
  </w:style>
  <w:style w:type="paragraph" w:styleId="Titre">
    <w:name w:val="Title"/>
    <w:aliases w:val="Paragraphe a puce"/>
    <w:next w:val="P1"/>
    <w:link w:val="TitreCar"/>
    <w:uiPriority w:val="10"/>
    <w:qFormat/>
    <w:rsid w:val="00F11DDA"/>
    <w:pPr>
      <w:numPr>
        <w:numId w:val="4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reCar">
    <w:name w:val="Titre Car"/>
    <w:aliases w:val="Paragraphe a puce Car"/>
    <w:basedOn w:val="Policepardfaut"/>
    <w:link w:val="Titre"/>
    <w:uiPriority w:val="10"/>
    <w:rsid w:val="00F11DD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715F1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B675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B6754"/>
    <w:rPr>
      <w:color w:val="954F72" w:themeColor="followedHyperlink"/>
      <w:u w:val="single"/>
    </w:rPr>
  </w:style>
  <w:style w:type="table" w:styleId="TableauGrille4-Accentuation5">
    <w:name w:val="Grid Table 4 Accent 5"/>
    <w:basedOn w:val="TableauNormal"/>
    <w:uiPriority w:val="49"/>
    <w:rsid w:val="00A77D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5Car">
    <w:name w:val="Titre 5 Car"/>
    <w:basedOn w:val="Policepardfaut"/>
    <w:link w:val="Titre5"/>
    <w:uiPriority w:val="9"/>
    <w:rsid w:val="009255EF"/>
    <w:rPr>
      <w:rFonts w:asciiTheme="majorHAnsi" w:eastAsiaTheme="majorEastAsia" w:hAnsiTheme="majorHAnsi" w:cstheme="majorBidi"/>
      <w:color w:val="ED7D31" w:themeColor="accent2"/>
      <w:sz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16F2"/>
    <w:rPr>
      <w:rFonts w:ascii="Segoe UI" w:hAnsi="Segoe UI" w:cs="Segoe UI"/>
      <w:sz w:val="18"/>
      <w:szCs w:val="18"/>
    </w:rPr>
  </w:style>
  <w:style w:type="character" w:styleId="CodeHTML">
    <w:name w:val="HTML Code"/>
    <w:basedOn w:val="Policepardfaut"/>
    <w:uiPriority w:val="99"/>
    <w:semiHidden/>
    <w:unhideWhenUsed/>
    <w:rsid w:val="00B224E3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0276A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itre6Car">
    <w:name w:val="Titre 6 Car"/>
    <w:basedOn w:val="Policepardfaut"/>
    <w:link w:val="Titre6"/>
    <w:uiPriority w:val="9"/>
    <w:rsid w:val="009255EF"/>
    <w:rPr>
      <w:rFonts w:asciiTheme="majorHAnsi" w:eastAsiaTheme="majorEastAsia" w:hAnsiTheme="majorHAnsi" w:cstheme="majorBidi"/>
      <w:color w:val="70AD47" w:themeColor="accent6"/>
      <w:lang w:val="fr-FR"/>
    </w:rPr>
  </w:style>
  <w:style w:type="table" w:styleId="Grilledetableauclaire">
    <w:name w:val="Grid Table Light"/>
    <w:basedOn w:val="TableauNormal"/>
    <w:uiPriority w:val="40"/>
    <w:rsid w:val="006771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us-titre">
    <w:name w:val="Subtitle"/>
    <w:basedOn w:val="Normal"/>
    <w:next w:val="Normal"/>
    <w:link w:val="Sous-titreCar"/>
    <w:uiPriority w:val="11"/>
    <w:rsid w:val="00DD46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D46E0"/>
    <w:rPr>
      <w:rFonts w:eastAsiaTheme="minorEastAsia"/>
      <w:color w:val="5A5A5A" w:themeColor="text1" w:themeTint="A5"/>
      <w:spacing w:val="15"/>
    </w:rPr>
  </w:style>
  <w:style w:type="character" w:customStyle="1" w:styleId="Titre7Car">
    <w:name w:val="Titre 7 Car"/>
    <w:basedOn w:val="Policepardfaut"/>
    <w:link w:val="Titre7"/>
    <w:uiPriority w:val="9"/>
    <w:rsid w:val="00F91BC4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4759BD"/>
    <w:pPr>
      <w:tabs>
        <w:tab w:val="left" w:pos="1985"/>
        <w:tab w:val="right" w:leader="dot" w:pos="9062"/>
      </w:tabs>
      <w:spacing w:after="0"/>
      <w:ind w:left="1418" w:firstLine="142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759BD"/>
    <w:pPr>
      <w:tabs>
        <w:tab w:val="left" w:pos="2694"/>
        <w:tab w:val="right" w:leader="dot" w:pos="9072"/>
      </w:tabs>
      <w:spacing w:after="0"/>
      <w:ind w:left="2268" w:hanging="283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759BD"/>
    <w:pPr>
      <w:tabs>
        <w:tab w:val="left" w:pos="2835"/>
        <w:tab w:val="right" w:leader="dot" w:pos="9062"/>
      </w:tabs>
      <w:spacing w:after="0"/>
      <w:ind w:left="2694" w:hanging="284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759BD"/>
    <w:pPr>
      <w:tabs>
        <w:tab w:val="left" w:pos="3119"/>
        <w:tab w:val="left" w:pos="8931"/>
      </w:tabs>
      <w:spacing w:after="0"/>
      <w:ind w:left="2835" w:right="-142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A1FA4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A1FA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0A2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A1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2-Accentuation5">
    <w:name w:val="Grid Table 2 Accent 5"/>
    <w:basedOn w:val="TableauNormal"/>
    <w:uiPriority w:val="47"/>
    <w:rsid w:val="00CD7A4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05531B"/>
  </w:style>
  <w:style w:type="table" w:styleId="TableauGrille4-Accentuation6">
    <w:name w:val="Grid Table 4 Accent 6"/>
    <w:basedOn w:val="TableauNormal"/>
    <w:uiPriority w:val="49"/>
    <w:rsid w:val="00BE7C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90F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0F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0F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0F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0F0A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920B81"/>
    <w:rPr>
      <w:b/>
      <w:bCs/>
    </w:rPr>
  </w:style>
  <w:style w:type="paragraph" w:styleId="Lgende">
    <w:name w:val="caption"/>
    <w:basedOn w:val="Normal"/>
    <w:next w:val="Normal"/>
    <w:uiPriority w:val="35"/>
    <w:unhideWhenUsed/>
    <w:rsid w:val="00BD52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F40B19"/>
    <w:rPr>
      <w:color w:val="605E5C"/>
      <w:shd w:val="clear" w:color="auto" w:fill="E1DFDD"/>
    </w:rPr>
  </w:style>
  <w:style w:type="paragraph" w:customStyle="1" w:styleId="sousParagraphe">
    <w:name w:val="sous Paragraphe"/>
    <w:basedOn w:val="P6"/>
    <w:link w:val="sousParagrapheCar"/>
    <w:rsid w:val="00AC7C1F"/>
  </w:style>
  <w:style w:type="character" w:customStyle="1" w:styleId="sousParagrapheCar">
    <w:name w:val="sous Paragraphe Car"/>
    <w:basedOn w:val="P1Car"/>
    <w:link w:val="sousParagraphe"/>
    <w:rsid w:val="00AC7C1F"/>
    <w:rPr>
      <w:sz w:val="24"/>
      <w:szCs w:val="24"/>
      <w:lang w:val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3D2476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816317"/>
    <w:rPr>
      <w:color w:val="808080"/>
    </w:rPr>
  </w:style>
  <w:style w:type="table" w:styleId="TableauGrille3-Accentuation2">
    <w:name w:val="Grid Table 3 Accent 2"/>
    <w:basedOn w:val="TableauNormal"/>
    <w:uiPriority w:val="48"/>
    <w:rsid w:val="00BF396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BF39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Paragraphe1">
    <w:name w:val="Paragraphe 1"/>
    <w:basedOn w:val="P1"/>
    <w:rsid w:val="003441BF"/>
    <w:rPr>
      <w:sz w:val="32"/>
    </w:rPr>
  </w:style>
  <w:style w:type="paragraph" w:customStyle="1" w:styleId="P2">
    <w:name w:val="P2"/>
    <w:basedOn w:val="P1"/>
    <w:link w:val="P2Car"/>
    <w:qFormat/>
    <w:rsid w:val="003A508A"/>
    <w:rPr>
      <w:rFonts w:asciiTheme="majorHAnsi" w:hAnsiTheme="majorHAnsi"/>
    </w:rPr>
  </w:style>
  <w:style w:type="character" w:customStyle="1" w:styleId="P2Car">
    <w:name w:val="P2 Car"/>
    <w:basedOn w:val="P1Car"/>
    <w:link w:val="P2"/>
    <w:rsid w:val="003A508A"/>
    <w:rPr>
      <w:rFonts w:asciiTheme="majorHAnsi" w:hAnsiTheme="majorHAnsi"/>
      <w:sz w:val="28"/>
      <w:szCs w:val="24"/>
      <w:lang w:val="fr-FR"/>
    </w:rPr>
  </w:style>
  <w:style w:type="character" w:customStyle="1" w:styleId="latin12compacttimestamp-38a8ou">
    <w:name w:val="latin12compacttimestamp-38a8ou"/>
    <w:basedOn w:val="Policepardfaut"/>
    <w:rsid w:val="00FB4621"/>
  </w:style>
  <w:style w:type="character" w:styleId="Accentuationlgre">
    <w:name w:val="Subtle Emphasis"/>
    <w:basedOn w:val="Policepardfaut"/>
    <w:uiPriority w:val="19"/>
    <w:rsid w:val="0046131E"/>
    <w:rPr>
      <w:i/>
      <w:iCs/>
      <w:color w:val="404040" w:themeColor="text1" w:themeTint="BF"/>
    </w:rPr>
  </w:style>
  <w:style w:type="paragraph" w:customStyle="1" w:styleId="P3">
    <w:name w:val="P3"/>
    <w:basedOn w:val="P2"/>
    <w:link w:val="P3Car"/>
    <w:qFormat/>
    <w:rsid w:val="00AC7C1F"/>
    <w:pPr>
      <w:ind w:left="993"/>
    </w:pPr>
    <w:rPr>
      <w:sz w:val="24"/>
    </w:rPr>
  </w:style>
  <w:style w:type="paragraph" w:customStyle="1" w:styleId="P4">
    <w:name w:val="P4"/>
    <w:basedOn w:val="P3"/>
    <w:link w:val="P4Car"/>
    <w:qFormat/>
    <w:rsid w:val="00AC7C1F"/>
  </w:style>
  <w:style w:type="character" w:customStyle="1" w:styleId="P3Car">
    <w:name w:val="P3 Car"/>
    <w:basedOn w:val="P2Car"/>
    <w:link w:val="P3"/>
    <w:rsid w:val="00AC7C1F"/>
    <w:rPr>
      <w:rFonts w:asciiTheme="majorHAnsi" w:hAnsiTheme="majorHAnsi"/>
      <w:sz w:val="24"/>
      <w:szCs w:val="24"/>
      <w:lang w:val="fr-FR"/>
    </w:rPr>
  </w:style>
  <w:style w:type="paragraph" w:customStyle="1" w:styleId="P5">
    <w:name w:val="P5"/>
    <w:basedOn w:val="P4"/>
    <w:link w:val="P5Car"/>
    <w:qFormat/>
    <w:rsid w:val="00BE464D"/>
    <w:pPr>
      <w:ind w:left="1843"/>
    </w:pPr>
  </w:style>
  <w:style w:type="character" w:customStyle="1" w:styleId="P4Car">
    <w:name w:val="P4 Car"/>
    <w:basedOn w:val="P3Car"/>
    <w:link w:val="P4"/>
    <w:rsid w:val="00AC7C1F"/>
    <w:rPr>
      <w:rFonts w:asciiTheme="majorHAnsi" w:hAnsiTheme="majorHAnsi"/>
      <w:sz w:val="24"/>
      <w:szCs w:val="24"/>
      <w:lang w:val="fr-FR"/>
    </w:rPr>
  </w:style>
  <w:style w:type="paragraph" w:customStyle="1" w:styleId="P6">
    <w:name w:val="P6"/>
    <w:basedOn w:val="P5"/>
    <w:link w:val="P6Car"/>
    <w:qFormat/>
    <w:rsid w:val="009255EF"/>
    <w:pPr>
      <w:ind w:left="1560"/>
    </w:pPr>
    <w:rPr>
      <w:sz w:val="22"/>
      <w:szCs w:val="22"/>
      <w:lang w:val="fr-CH"/>
    </w:rPr>
  </w:style>
  <w:style w:type="character" w:customStyle="1" w:styleId="P5Car">
    <w:name w:val="P5 Car"/>
    <w:basedOn w:val="P4Car"/>
    <w:link w:val="P5"/>
    <w:rsid w:val="00BE464D"/>
    <w:rPr>
      <w:rFonts w:asciiTheme="majorHAnsi" w:hAnsiTheme="majorHAnsi"/>
      <w:sz w:val="24"/>
      <w:szCs w:val="24"/>
      <w:lang w:val="fr-FR"/>
    </w:rPr>
  </w:style>
  <w:style w:type="table" w:styleId="TableauGrille5Fonc-Accentuation6">
    <w:name w:val="Grid Table 5 Dark Accent 6"/>
    <w:basedOn w:val="TableauNormal"/>
    <w:uiPriority w:val="50"/>
    <w:rsid w:val="00D108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P6Car">
    <w:name w:val="P6 Car"/>
    <w:basedOn w:val="P5Car"/>
    <w:link w:val="P6"/>
    <w:rsid w:val="009255EF"/>
    <w:rPr>
      <w:rFonts w:asciiTheme="majorHAnsi" w:hAnsiTheme="majorHAnsi"/>
      <w:sz w:val="24"/>
      <w:szCs w:val="24"/>
      <w:lang w:val="fr-FR"/>
    </w:rPr>
  </w:style>
  <w:style w:type="paragraph" w:customStyle="1" w:styleId="P7">
    <w:name w:val="P7"/>
    <w:basedOn w:val="P6"/>
    <w:link w:val="P7Car"/>
    <w:qFormat/>
    <w:rsid w:val="000C2713"/>
    <w:pPr>
      <w:ind w:left="2410"/>
    </w:pPr>
    <w:rPr>
      <w:noProof/>
      <w:sz w:val="20"/>
      <w:szCs w:val="20"/>
      <w:lang w:eastAsia="fr-CH"/>
    </w:rPr>
  </w:style>
  <w:style w:type="character" w:customStyle="1" w:styleId="P7Car">
    <w:name w:val="P7 Car"/>
    <w:basedOn w:val="P6Car"/>
    <w:link w:val="P7"/>
    <w:rsid w:val="000C2713"/>
    <w:rPr>
      <w:rFonts w:asciiTheme="majorHAnsi" w:hAnsiTheme="majorHAnsi"/>
      <w:noProof/>
      <w:sz w:val="20"/>
      <w:szCs w:val="20"/>
      <w:lang w:val="fr-FR" w:eastAsia="fr-CH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511F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p8">
    <w:name w:val="p8"/>
    <w:basedOn w:val="P7"/>
    <w:link w:val="p8Car"/>
    <w:qFormat/>
    <w:rsid w:val="000A28F1"/>
    <w:pPr>
      <w:ind w:left="3261"/>
    </w:pPr>
    <w:rPr>
      <w:sz w:val="16"/>
    </w:rPr>
  </w:style>
  <w:style w:type="character" w:customStyle="1" w:styleId="p8Car">
    <w:name w:val="p8 Car"/>
    <w:basedOn w:val="P7Car"/>
    <w:link w:val="p8"/>
    <w:rsid w:val="000A28F1"/>
    <w:rPr>
      <w:rFonts w:asciiTheme="majorHAnsi" w:hAnsiTheme="majorHAnsi"/>
      <w:noProof/>
      <w:sz w:val="16"/>
      <w:szCs w:val="20"/>
      <w:lang w:val="fr-FR" w:eastAsia="fr-CH"/>
    </w:rPr>
  </w:style>
  <w:style w:type="paragraph" w:customStyle="1" w:styleId="autre">
    <w:name w:val="autre"/>
    <w:basedOn w:val="P5"/>
    <w:link w:val="autreCar"/>
    <w:qFormat/>
    <w:rsid w:val="00FC1343"/>
  </w:style>
  <w:style w:type="character" w:customStyle="1" w:styleId="autreCar">
    <w:name w:val="autre Car"/>
    <w:basedOn w:val="Policepardfaut"/>
    <w:link w:val="autre"/>
    <w:rsid w:val="00FC1343"/>
    <w:rPr>
      <w:rFonts w:asciiTheme="majorHAnsi" w:hAnsiTheme="majorHAnsi"/>
      <w:sz w:val="24"/>
      <w:szCs w:val="24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A169A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A5D8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A5D8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A5D8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5D8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5D8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5D8B"/>
    <w:rPr>
      <w:vertAlign w:val="superscript"/>
    </w:rPr>
  </w:style>
  <w:style w:type="table" w:styleId="TableauGrille6Couleur-Accentuation5">
    <w:name w:val="Grid Table 6 Colorful Accent 5"/>
    <w:basedOn w:val="TableauNormal"/>
    <w:uiPriority w:val="51"/>
    <w:rsid w:val="008573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54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08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00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8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71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s\Documents\Mod&#232;les%20Office%20personnalis&#233;s\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E8B9051EE4771899A84BBEC50D4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66AEC2-110A-49F5-B8B9-F312A48A8E86}"/>
      </w:docPartPr>
      <w:docPartBody>
        <w:p w:rsidR="00000000" w:rsidRDefault="006211BB">
          <w:pPr>
            <w:pStyle w:val="3A2E8B9051EE4771899A84BBEC50D4A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F3CCCAE2A2E4CC4B63B4DC2799A5E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2164E5-7DCE-4C15-BDEE-E2D1B7CDFE8B}"/>
      </w:docPartPr>
      <w:docPartBody>
        <w:p w:rsidR="00000000" w:rsidRDefault="006211BB">
          <w:pPr>
            <w:pStyle w:val="7F3CCCAE2A2E4CC4B63B4DC2799A5E0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F6BB81E72954E05812ED4956DEF3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A19F9-8FDE-4711-AC5B-9C68CF2A9025}"/>
      </w:docPartPr>
      <w:docPartBody>
        <w:p w:rsidR="00000000" w:rsidRDefault="006211BB">
          <w:pPr>
            <w:pStyle w:val="FF6BB81E72954E05812ED4956DEF3BF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70206F9CE20841A8B1F693C68061F1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212797-5F91-437A-8907-98DD5431FA19}"/>
      </w:docPartPr>
      <w:docPartBody>
        <w:p w:rsidR="00000000" w:rsidRDefault="006211BB">
          <w:pPr>
            <w:pStyle w:val="70206F9CE20841A8B1F693C68061F11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2226AA152F443A6823858798F6CD4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EEA483-4878-418B-B2EF-8393062CB28D}"/>
      </w:docPartPr>
      <w:docPartBody>
        <w:p w:rsidR="00000000" w:rsidRDefault="006211BB">
          <w:pPr>
            <w:pStyle w:val="D2226AA152F443A6823858798F6CD41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BB"/>
    <w:rsid w:val="006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A2E8B9051EE4771899A84BBEC50D4A8">
    <w:name w:val="3A2E8B9051EE4771899A84BBEC50D4A8"/>
  </w:style>
  <w:style w:type="paragraph" w:customStyle="1" w:styleId="7F3CCCAE2A2E4CC4B63B4DC2799A5E02">
    <w:name w:val="7F3CCCAE2A2E4CC4B63B4DC2799A5E02"/>
  </w:style>
  <w:style w:type="paragraph" w:customStyle="1" w:styleId="FF6BB81E72954E05812ED4956DEF3BFB">
    <w:name w:val="FF6BB81E72954E05812ED4956DEF3BFB"/>
  </w:style>
  <w:style w:type="paragraph" w:customStyle="1" w:styleId="70206F9CE20841A8B1F693C68061F11F">
    <w:name w:val="70206F9CE20841A8B1F693C68061F11F"/>
  </w:style>
  <w:style w:type="paragraph" w:customStyle="1" w:styleId="D2226AA152F443A6823858798F6CD41A">
    <w:name w:val="D2226AA152F443A6823858798F6CD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1" ma:contentTypeDescription="Crée un document." ma:contentTypeScope="" ma:versionID="faeec4232c0fe7dd00b0f153daf74c09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afbf0d78d431da20d652389305d828a5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91AB9-3F38-48B5-98E8-69FC98EAE5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861EDC-38CE-4EA1-BBBF-3265736C88D3}"/>
</file>

<file path=customXml/itemProps4.xml><?xml version="1.0" encoding="utf-8"?>
<ds:datastoreItem xmlns:ds="http://schemas.openxmlformats.org/officeDocument/2006/customXml" ds:itemID="{62CE8E0A-6F34-4174-A245-4474DFB4527C}"/>
</file>

<file path=customXml/itemProps5.xml><?xml version="1.0" encoding="utf-8"?>
<ds:datastoreItem xmlns:ds="http://schemas.openxmlformats.org/officeDocument/2006/customXml" ds:itemID="{3D4D7D41-7DBF-482F-9A22-98B458CCC5E2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documentation.dotx</Template>
  <TotalTime>0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CFC Section - Informatique</vt:lpstr>
    </vt:vector>
  </TitlesOfParts>
  <Company>Ecole Technique des Métiers de Lausanne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Gestion inventaire Section - Informatique</dc:title>
  <dc:subject>Réalisé par Ethenoz Sofian et Di paola Théo</dc:subject>
  <dc:creator>Ethenoz Sofian et Di paola Théo</dc:creator>
  <cp:keywords/>
  <dc:description/>
  <cp:lastModifiedBy>Sofian Ethenoz</cp:lastModifiedBy>
  <cp:revision>3</cp:revision>
  <cp:lastPrinted>2020-03-11T17:43:00Z</cp:lastPrinted>
  <dcterms:created xsi:type="dcterms:W3CDTF">2022-01-31T09:49:00Z</dcterms:created>
  <dcterms:modified xsi:type="dcterms:W3CDTF">2022-01-31T09:51:00Z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